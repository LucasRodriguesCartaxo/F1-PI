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212F9" w14:textId="77777777" w:rsidR="004A73BF" w:rsidRPr="00F67D3A" w:rsidRDefault="005811CE" w:rsidP="007D5AC1"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278851CA" wp14:editId="08265BCF">
            <wp:simplePos x="0" y="0"/>
            <wp:positionH relativeFrom="column">
              <wp:posOffset>-161925</wp:posOffset>
            </wp:positionH>
            <wp:positionV relativeFrom="paragraph">
              <wp:posOffset>-853440</wp:posOffset>
            </wp:positionV>
            <wp:extent cx="7759700" cy="10972800"/>
            <wp:effectExtent l="0" t="0" r="0" b="0"/>
            <wp:wrapNone/>
            <wp:docPr id="164" name="Picture 16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0" cy="1097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EAA07" w14:textId="77777777" w:rsidR="004A73BF" w:rsidRPr="00F67D3A" w:rsidRDefault="004A73BF" w:rsidP="007D5AC1"/>
    <w:p w14:paraId="3DBDCB00" w14:textId="77777777" w:rsidR="004A73BF" w:rsidRPr="00F67D3A" w:rsidRDefault="004A73BF" w:rsidP="007D5AC1"/>
    <w:p w14:paraId="35218D9A" w14:textId="77777777" w:rsidR="004A73BF" w:rsidRPr="00F67D3A" w:rsidRDefault="004A73BF" w:rsidP="007D5AC1"/>
    <w:p w14:paraId="6342152D" w14:textId="77777777" w:rsidR="004A73BF" w:rsidRPr="00F67D3A" w:rsidRDefault="004A73BF" w:rsidP="007D5AC1"/>
    <w:p w14:paraId="79333D14" w14:textId="77777777" w:rsidR="004A73BF" w:rsidRPr="00F67D3A" w:rsidRDefault="004A73BF" w:rsidP="007D5AC1"/>
    <w:p w14:paraId="3DBB3163" w14:textId="77777777" w:rsidR="004A73BF" w:rsidRPr="00F67D3A" w:rsidRDefault="004A73BF" w:rsidP="007D5AC1"/>
    <w:p w14:paraId="51626606" w14:textId="77777777" w:rsidR="004A73BF" w:rsidRPr="00F67D3A" w:rsidRDefault="004A73BF" w:rsidP="007D5AC1"/>
    <w:p w14:paraId="46F0E3D3" w14:textId="77777777" w:rsidR="004A73BF" w:rsidRPr="00F67D3A" w:rsidRDefault="004A73BF" w:rsidP="007D5AC1"/>
    <w:p w14:paraId="2260E1DB" w14:textId="77777777" w:rsidR="004A73BF" w:rsidRPr="00F67D3A" w:rsidRDefault="004A73BF" w:rsidP="007D5AC1"/>
    <w:p w14:paraId="79C55DFB" w14:textId="77777777" w:rsidR="004A73BF" w:rsidRPr="00F67D3A" w:rsidRDefault="004A73BF" w:rsidP="007D5AC1"/>
    <w:p w14:paraId="23B354B4" w14:textId="77777777" w:rsidR="004A73BF" w:rsidRPr="00F67D3A" w:rsidRDefault="004A73BF" w:rsidP="007D5AC1"/>
    <w:p w14:paraId="31C5543C" w14:textId="77777777" w:rsidR="004A73BF" w:rsidRPr="00F67D3A" w:rsidRDefault="004A73BF" w:rsidP="007D5AC1"/>
    <w:p w14:paraId="7A3D4946" w14:textId="77777777" w:rsidR="004A73BF" w:rsidRPr="00F67D3A" w:rsidRDefault="004A73BF" w:rsidP="007D5AC1"/>
    <w:p w14:paraId="1C310D93" w14:textId="77777777" w:rsidR="004A73BF" w:rsidRPr="00F67D3A" w:rsidRDefault="004A73BF" w:rsidP="007D5AC1"/>
    <w:p w14:paraId="20E27FB8" w14:textId="77777777" w:rsidR="004A73BF" w:rsidRPr="00F67D3A" w:rsidRDefault="004A73BF" w:rsidP="007D5AC1"/>
    <w:p w14:paraId="2C4A7BFA" w14:textId="77777777" w:rsidR="004A73BF" w:rsidRPr="00F67D3A" w:rsidRDefault="004A73BF" w:rsidP="007D5AC1"/>
    <w:p w14:paraId="40830042" w14:textId="77777777" w:rsidR="004A73BF" w:rsidRPr="00F67D3A" w:rsidRDefault="00F0441F" w:rsidP="00F0441F">
      <w:pPr>
        <w:tabs>
          <w:tab w:val="left" w:pos="3153"/>
        </w:tabs>
      </w:pPr>
      <w:r w:rsidRPr="00F67D3A">
        <w:tab/>
      </w:r>
    </w:p>
    <w:p w14:paraId="7CADC707" w14:textId="77777777" w:rsidR="004A73BF" w:rsidRPr="00F67D3A" w:rsidRDefault="004A73BF" w:rsidP="007D5AC1"/>
    <w:p w14:paraId="31B95CB1" w14:textId="77777777" w:rsidR="004A73BF" w:rsidRPr="00F67D3A" w:rsidRDefault="004A73BF" w:rsidP="007D5AC1"/>
    <w:p w14:paraId="2F25C399" w14:textId="77777777" w:rsidR="004A73BF" w:rsidRPr="00F67D3A" w:rsidRDefault="004A73BF" w:rsidP="007D5AC1"/>
    <w:p w14:paraId="56CDA17E" w14:textId="77777777" w:rsidR="004A73BF" w:rsidRPr="00F67D3A" w:rsidRDefault="004A73BF" w:rsidP="007D5AC1"/>
    <w:p w14:paraId="29B9419B" w14:textId="77777777" w:rsidR="004A73BF" w:rsidRPr="00F67D3A" w:rsidRDefault="004A73BF" w:rsidP="007D5AC1"/>
    <w:p w14:paraId="4316A130" w14:textId="77777777" w:rsidR="004A73BF" w:rsidRPr="00F67D3A" w:rsidRDefault="004A73BF" w:rsidP="007D5AC1"/>
    <w:p w14:paraId="56328C06" w14:textId="77777777" w:rsidR="004A73BF" w:rsidRPr="00F67D3A" w:rsidRDefault="004A73BF" w:rsidP="007D5AC1"/>
    <w:p w14:paraId="6C3296FF" w14:textId="77777777" w:rsidR="004A73BF" w:rsidRPr="00F67D3A" w:rsidRDefault="004A73BF" w:rsidP="007D5AC1"/>
    <w:p w14:paraId="6BD7A627" w14:textId="77777777" w:rsidR="004A73BF" w:rsidRPr="00F67D3A" w:rsidRDefault="004A73BF" w:rsidP="004A73BF">
      <w:pPr>
        <w:pStyle w:val="My"/>
        <w:jc w:val="right"/>
        <w:rPr>
          <w:rStyle w:val="sowc"/>
          <w:color w:val="333333"/>
          <w:lang w:val="en-US"/>
        </w:rPr>
      </w:pPr>
    </w:p>
    <w:p w14:paraId="4B0E0733" w14:textId="77777777" w:rsidR="004A73BF" w:rsidRPr="00F67D3A" w:rsidRDefault="004A73BF" w:rsidP="007D5AC1"/>
    <w:p w14:paraId="7437120E" w14:textId="77777777" w:rsidR="004A73BF" w:rsidRPr="00F67D3A" w:rsidRDefault="004A73BF" w:rsidP="007D5AC1"/>
    <w:p w14:paraId="7FBC9DD1" w14:textId="77777777" w:rsidR="004A73BF" w:rsidRPr="00F67D3A" w:rsidRDefault="004A73BF" w:rsidP="007D5AC1"/>
    <w:p w14:paraId="01FF4926" w14:textId="77777777" w:rsidR="004A73BF" w:rsidRPr="00F67D3A" w:rsidRDefault="004A73BF" w:rsidP="007D5AC1"/>
    <w:p w14:paraId="39A5F1C6" w14:textId="77777777" w:rsidR="004A73BF" w:rsidRPr="00F67D3A" w:rsidRDefault="004A73BF" w:rsidP="007D5AC1"/>
    <w:p w14:paraId="2E3910E6" w14:textId="77777777" w:rsidR="004A73BF" w:rsidRPr="00F67D3A" w:rsidRDefault="005811CE" w:rsidP="007D5AC1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7D0BB9ED" wp14:editId="45E8C3F1">
                <wp:simplePos x="0" y="0"/>
                <wp:positionH relativeFrom="column">
                  <wp:posOffset>571500</wp:posOffset>
                </wp:positionH>
                <wp:positionV relativeFrom="page">
                  <wp:posOffset>6286500</wp:posOffset>
                </wp:positionV>
                <wp:extent cx="6400800" cy="1257300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B7CDFF" w14:textId="23E63E86" w:rsidR="004F6FD5" w:rsidRDefault="00271566" w:rsidP="000D28C5">
                            <w:pPr>
                              <w:pStyle w:val="Mysubhead"/>
                              <w:jc w:val="center"/>
                              <w:rPr>
                                <w:rFonts w:ascii="Century Gothic" w:hAnsi="Century Gothic" w:cs="Times New Roman"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271566">
                              <w:rPr>
                                <w:rFonts w:ascii="Century Gothic" w:hAnsi="Century Gothic" w:cs="Times New Roman"/>
                                <w:color w:val="FFFFFF"/>
                                <w:sz w:val="40"/>
                                <w:szCs w:val="40"/>
                              </w:rPr>
                              <w:t xml:space="preserve">"Cada volta, </w:t>
                            </w:r>
                            <w:proofErr w:type="spellStart"/>
                            <w:r w:rsidRPr="00271566">
                              <w:rPr>
                                <w:rFonts w:ascii="Century Gothic" w:hAnsi="Century Gothic" w:cs="Times New Roman"/>
                                <w:color w:val="FFFFFF"/>
                                <w:sz w:val="40"/>
                                <w:szCs w:val="40"/>
                              </w:rPr>
                              <w:t>cada</w:t>
                            </w:r>
                            <w:proofErr w:type="spellEnd"/>
                            <w:r w:rsidRPr="00271566">
                              <w:rPr>
                                <w:rFonts w:ascii="Century Gothic" w:hAnsi="Century Gothic" w:cs="Times New Roman"/>
                                <w:color w:val="FFFFFF"/>
                                <w:sz w:val="40"/>
                                <w:szCs w:val="40"/>
                              </w:rPr>
                              <w:t xml:space="preserve"> corrida, é uma nova chance de </w:t>
                            </w:r>
                            <w:proofErr w:type="spellStart"/>
                            <w:r w:rsidRPr="00271566">
                              <w:rPr>
                                <w:rFonts w:ascii="Century Gothic" w:hAnsi="Century Gothic" w:cs="Times New Roman"/>
                                <w:color w:val="FFFFFF"/>
                                <w:sz w:val="40"/>
                                <w:szCs w:val="40"/>
                              </w:rPr>
                              <w:t>aprender</w:t>
                            </w:r>
                            <w:proofErr w:type="spellEnd"/>
                            <w:r w:rsidRPr="00271566">
                              <w:rPr>
                                <w:rFonts w:ascii="Century Gothic" w:hAnsi="Century Gothic" w:cs="Times New Roman"/>
                                <w:color w:val="FFFFFF"/>
                                <w:sz w:val="40"/>
                                <w:szCs w:val="40"/>
                              </w:rPr>
                              <w:t xml:space="preserve"> e de </w:t>
                            </w:r>
                            <w:proofErr w:type="spellStart"/>
                            <w:r w:rsidRPr="00271566">
                              <w:rPr>
                                <w:rFonts w:ascii="Century Gothic" w:hAnsi="Century Gothic" w:cs="Times New Roman"/>
                                <w:color w:val="FFFFFF"/>
                                <w:sz w:val="40"/>
                                <w:szCs w:val="40"/>
                              </w:rPr>
                              <w:t>crescer</w:t>
                            </w:r>
                            <w:proofErr w:type="spellEnd"/>
                            <w:r w:rsidRPr="00271566">
                              <w:rPr>
                                <w:rFonts w:ascii="Century Gothic" w:hAnsi="Century Gothic" w:cs="Times New Roman"/>
                                <w:color w:val="FFFFFF"/>
                                <w:sz w:val="40"/>
                                <w:szCs w:val="40"/>
                              </w:rPr>
                              <w:t>."</w:t>
                            </w:r>
                          </w:p>
                          <w:p w14:paraId="429116AF" w14:textId="0A7BA088" w:rsidR="00271566" w:rsidRPr="00271566" w:rsidRDefault="00271566" w:rsidP="000D28C5">
                            <w:pPr>
                              <w:pStyle w:val="Mysubhead"/>
                              <w:jc w:val="center"/>
                              <w:rPr>
                                <w:rStyle w:val="sowc"/>
                                <w:rFonts w:ascii="Century Gothic" w:hAnsi="Century Gothic" w:cs="Times New Roman"/>
                                <w:i/>
                                <w:iCs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271566">
                              <w:rPr>
                                <w:rFonts w:ascii="Century Gothic" w:hAnsi="Century Gothic" w:cs="Times New Roman"/>
                                <w:i/>
                                <w:iCs/>
                                <w:color w:val="FFFFFF"/>
                                <w:sz w:val="40"/>
                                <w:szCs w:val="40"/>
                              </w:rPr>
                              <w:t>Rubens Barrichello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0BB9E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5pt;margin-top:495pt;width:7in;height:99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nP3gEAALADAAAOAAAAZHJzL2Uyb0RvYy54bWysU8tu2zAQvBfoPxC815KdxgkEy0GaIEWB&#10;9AGk/QCKIiWiEpdd0pbcr++Skh23uQW9ENwlObszO9zcjH3H9gq9AVvy5SLnTFkJtbFNyX98f3h3&#10;zZkPwtaiA6tKflCe32zfvtkMrlAraKGrFTICsb4YXMnbEFyRZV62qhd+AU5ZOtSAvQgUYpPVKAZC&#10;77tslefrbACsHYJU3lP2fjrk24SvtZLhq9ZeBdaVnHoLacW0VnHNthtRNChca+TchnhFF70wloqe&#10;oO5FEGyH5gVUbySCBx0WEvoMtDZSJQ7EZpn/w+apFU4lLiSOdyeZ/P+DlV/2T+4bsjB+gJEGmEh4&#10;9wjyp2cW7lphG3WLCEOrRE2Fl1GybHC+mJ9GqX3hI0g1fIaahix2ARLQqLGPqhBPRug0gMNJdDUG&#10;Jim5fp/n1zkdSTpbri6vLiiINURxfO7Qh48KehY3JUeaaoIX+0cfpqvHK7GahQfTdWmynf0rQZhT&#10;RiVrzK+P/U9MwliN9DYmK6gPRAthsg3ZnDYt4G/OBrJMyf2vnUDFWffJkjQX68urNXnsPMDzoDoP&#10;hJUEVfLA2bS9C5Mvdw5N01KlaRgWbklObRLR567mIZAtklSzhaPvzuN06/mjbf8AAAD//wMAUEsD&#10;BBQABgAIAAAAIQAJJC1/2QAAAAwBAAAPAAAAZHJzL2Rvd25yZXYueG1sTE89T8MwEN2R+A/WIbFR&#10;OwwoDXEqhAQsXShd2Fz7SKzE58h22/DvubLAdO/unt5Hu1nCJE6Yso+koVopEEg2Ok+9hv3Hy10N&#10;IhdDzkyRUMM3Zth011etaVw80zuedqUXLEK5MRqGUuZGymwHDCav4ozEv6+Ygim8pl66ZM4sHiZ5&#10;r9SDDMYTOwxmxucB7bg7Bg3zq62o+HGuPG6XMe235e3Tan17szw9gii4lD8yXOJzdOg40yEeyWUx&#10;aVgrrlJ4/oILQa1rPh0YVTUj2bXyf4nuBwAA//8DAFBLAQItABQABgAIAAAAIQC2gziS/gAAAOEB&#10;AAATAAAAAAAAAAAAAAAAAAAAAABbQ29udGVudF9UeXBlc10ueG1sUEsBAi0AFAAGAAgAAAAhADj9&#10;If/WAAAAlAEAAAsAAAAAAAAAAAAAAAAALwEAAF9yZWxzLy5yZWxzUEsBAi0AFAAGAAgAAAAhAGaE&#10;Wc/eAQAAsAMAAA4AAAAAAAAAAAAAAAAALgIAAGRycy9lMm9Eb2MueG1sUEsBAi0AFAAGAAgAAAAh&#10;AAkkLX/ZAAAADAEAAA8AAAAAAAAAAAAAAAAAOAQAAGRycy9kb3ducmV2LnhtbFBLBQYAAAAABAAE&#10;APMAAAA+BQAAAAA=&#10;" filled="f" fillcolor="#fffffe" stroked="f" strokecolor="#212120" insetpen="t">
                <v:textbox inset="2.88pt,2.88pt,2.88pt,2.88pt">
                  <w:txbxContent>
                    <w:p w14:paraId="72B7CDFF" w14:textId="23E63E86" w:rsidR="004F6FD5" w:rsidRDefault="00271566" w:rsidP="000D28C5">
                      <w:pPr>
                        <w:pStyle w:val="Mysubhead"/>
                        <w:jc w:val="center"/>
                        <w:rPr>
                          <w:rFonts w:ascii="Century Gothic" w:hAnsi="Century Gothic" w:cs="Times New Roman"/>
                          <w:color w:val="FFFFFF"/>
                          <w:sz w:val="40"/>
                          <w:szCs w:val="40"/>
                        </w:rPr>
                      </w:pPr>
                      <w:r w:rsidRPr="00271566">
                        <w:rPr>
                          <w:rFonts w:ascii="Century Gothic" w:hAnsi="Century Gothic" w:cs="Times New Roman"/>
                          <w:color w:val="FFFFFF"/>
                          <w:sz w:val="40"/>
                          <w:szCs w:val="40"/>
                        </w:rPr>
                        <w:t xml:space="preserve">"Cada volta, </w:t>
                      </w:r>
                      <w:proofErr w:type="spellStart"/>
                      <w:r w:rsidRPr="00271566">
                        <w:rPr>
                          <w:rFonts w:ascii="Century Gothic" w:hAnsi="Century Gothic" w:cs="Times New Roman"/>
                          <w:color w:val="FFFFFF"/>
                          <w:sz w:val="40"/>
                          <w:szCs w:val="40"/>
                        </w:rPr>
                        <w:t>cada</w:t>
                      </w:r>
                      <w:proofErr w:type="spellEnd"/>
                      <w:r w:rsidRPr="00271566">
                        <w:rPr>
                          <w:rFonts w:ascii="Century Gothic" w:hAnsi="Century Gothic" w:cs="Times New Roman"/>
                          <w:color w:val="FFFFFF"/>
                          <w:sz w:val="40"/>
                          <w:szCs w:val="40"/>
                        </w:rPr>
                        <w:t xml:space="preserve"> corrida, é uma nova chance de </w:t>
                      </w:r>
                      <w:proofErr w:type="spellStart"/>
                      <w:r w:rsidRPr="00271566">
                        <w:rPr>
                          <w:rFonts w:ascii="Century Gothic" w:hAnsi="Century Gothic" w:cs="Times New Roman"/>
                          <w:color w:val="FFFFFF"/>
                          <w:sz w:val="40"/>
                          <w:szCs w:val="40"/>
                        </w:rPr>
                        <w:t>aprender</w:t>
                      </w:r>
                      <w:proofErr w:type="spellEnd"/>
                      <w:r w:rsidRPr="00271566">
                        <w:rPr>
                          <w:rFonts w:ascii="Century Gothic" w:hAnsi="Century Gothic" w:cs="Times New Roman"/>
                          <w:color w:val="FFFFFF"/>
                          <w:sz w:val="40"/>
                          <w:szCs w:val="40"/>
                        </w:rPr>
                        <w:t xml:space="preserve"> e de </w:t>
                      </w:r>
                      <w:proofErr w:type="spellStart"/>
                      <w:r w:rsidRPr="00271566">
                        <w:rPr>
                          <w:rFonts w:ascii="Century Gothic" w:hAnsi="Century Gothic" w:cs="Times New Roman"/>
                          <w:color w:val="FFFFFF"/>
                          <w:sz w:val="40"/>
                          <w:szCs w:val="40"/>
                        </w:rPr>
                        <w:t>crescer</w:t>
                      </w:r>
                      <w:proofErr w:type="spellEnd"/>
                      <w:r w:rsidRPr="00271566">
                        <w:rPr>
                          <w:rFonts w:ascii="Century Gothic" w:hAnsi="Century Gothic" w:cs="Times New Roman"/>
                          <w:color w:val="FFFFFF"/>
                          <w:sz w:val="40"/>
                          <w:szCs w:val="40"/>
                        </w:rPr>
                        <w:t>."</w:t>
                      </w:r>
                    </w:p>
                    <w:p w14:paraId="429116AF" w14:textId="0A7BA088" w:rsidR="00271566" w:rsidRPr="00271566" w:rsidRDefault="00271566" w:rsidP="000D28C5">
                      <w:pPr>
                        <w:pStyle w:val="Mysubhead"/>
                        <w:jc w:val="center"/>
                        <w:rPr>
                          <w:rStyle w:val="sowc"/>
                          <w:rFonts w:ascii="Century Gothic" w:hAnsi="Century Gothic" w:cs="Times New Roman"/>
                          <w:i/>
                          <w:iCs/>
                          <w:color w:val="FFFFFF"/>
                          <w:sz w:val="40"/>
                          <w:szCs w:val="40"/>
                        </w:rPr>
                      </w:pPr>
                      <w:r w:rsidRPr="00271566">
                        <w:rPr>
                          <w:rFonts w:ascii="Century Gothic" w:hAnsi="Century Gothic" w:cs="Times New Roman"/>
                          <w:i/>
                          <w:iCs/>
                          <w:color w:val="FFFFFF"/>
                          <w:sz w:val="40"/>
                          <w:szCs w:val="40"/>
                        </w:rPr>
                        <w:t>Rubens Barrichello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E4A1B79" w14:textId="77777777" w:rsidR="004A73BF" w:rsidRPr="00F67D3A" w:rsidRDefault="004A73BF" w:rsidP="007D5AC1"/>
    <w:p w14:paraId="5C0CDB94" w14:textId="77777777" w:rsidR="004A73BF" w:rsidRPr="00F67D3A" w:rsidRDefault="004A73BF" w:rsidP="007D5AC1"/>
    <w:p w14:paraId="7450A8CF" w14:textId="77777777" w:rsidR="004A73BF" w:rsidRPr="00F67D3A" w:rsidRDefault="004A73BF" w:rsidP="007D5AC1"/>
    <w:p w14:paraId="55690A8E" w14:textId="77777777" w:rsidR="004A73BF" w:rsidRPr="00F67D3A" w:rsidRDefault="004A73BF" w:rsidP="007D5AC1"/>
    <w:p w14:paraId="39C6BF14" w14:textId="77777777" w:rsidR="004A73BF" w:rsidRPr="00F67D3A" w:rsidRDefault="004A73BF" w:rsidP="007D5AC1"/>
    <w:p w14:paraId="189D45C6" w14:textId="77777777" w:rsidR="004A73BF" w:rsidRPr="00F67D3A" w:rsidRDefault="004A73BF" w:rsidP="007D5AC1"/>
    <w:p w14:paraId="648A78CC" w14:textId="77777777" w:rsidR="004A73BF" w:rsidRPr="00F67D3A" w:rsidRDefault="004A73BF" w:rsidP="007D5AC1"/>
    <w:p w14:paraId="2F4908F8" w14:textId="77777777" w:rsidR="004A73BF" w:rsidRPr="00F67D3A" w:rsidRDefault="004A73BF" w:rsidP="007D5AC1"/>
    <w:p w14:paraId="1FE9EA49" w14:textId="77777777" w:rsidR="004A73BF" w:rsidRPr="00F67D3A" w:rsidRDefault="004A73BF" w:rsidP="007D5AC1"/>
    <w:p w14:paraId="6BCDC457" w14:textId="77777777" w:rsidR="004A73BF" w:rsidRPr="00F67D3A" w:rsidRDefault="004A73BF" w:rsidP="007D5AC1"/>
    <w:p w14:paraId="4FF224EE" w14:textId="77777777" w:rsidR="004A73BF" w:rsidRPr="00F67D3A" w:rsidRDefault="004A73BF" w:rsidP="007D5AC1"/>
    <w:p w14:paraId="177FAAE3" w14:textId="77777777" w:rsidR="004A73BF" w:rsidRPr="00F67D3A" w:rsidRDefault="004A73BF" w:rsidP="007D5AC1"/>
    <w:p w14:paraId="17CB7393" w14:textId="77777777" w:rsidR="004A73BF" w:rsidRPr="00F67D3A" w:rsidRDefault="004A73BF" w:rsidP="007D5AC1"/>
    <w:p w14:paraId="731D8F36" w14:textId="77777777" w:rsidR="004A73BF" w:rsidRPr="00F67D3A" w:rsidRDefault="004A73BF" w:rsidP="007D5AC1"/>
    <w:p w14:paraId="500C0F64" w14:textId="77777777" w:rsidR="004A73BF" w:rsidRPr="00F67D3A" w:rsidRDefault="004A73BF" w:rsidP="007D5AC1"/>
    <w:p w14:paraId="79B74412" w14:textId="77777777" w:rsidR="004A73BF" w:rsidRPr="00F67D3A" w:rsidRDefault="004A73BF" w:rsidP="007D5AC1"/>
    <w:p w14:paraId="06BB5117" w14:textId="77777777" w:rsidR="004A73BF" w:rsidRPr="00F67D3A" w:rsidRDefault="004A73BF" w:rsidP="007D5AC1"/>
    <w:p w14:paraId="5B229E38" w14:textId="77777777" w:rsidR="004A73BF" w:rsidRPr="00F67D3A" w:rsidRDefault="004A73BF" w:rsidP="007D5AC1"/>
    <w:p w14:paraId="5A1CB364" w14:textId="77777777" w:rsidR="004A73BF" w:rsidRPr="00F67D3A" w:rsidRDefault="004A73BF" w:rsidP="007D5AC1"/>
    <w:p w14:paraId="1A1AF67F" w14:textId="77777777" w:rsidR="004A73BF" w:rsidRPr="00F67D3A" w:rsidRDefault="005811CE" w:rsidP="007D5AC1"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0DB1BE5C" wp14:editId="76E07FAC">
            <wp:simplePos x="0" y="0"/>
            <wp:positionH relativeFrom="column">
              <wp:posOffset>4000500</wp:posOffset>
            </wp:positionH>
            <wp:positionV relativeFrom="paragraph">
              <wp:posOffset>-739140</wp:posOffset>
            </wp:positionV>
            <wp:extent cx="4286250" cy="11430000"/>
            <wp:effectExtent l="0" t="0" r="0" b="0"/>
            <wp:wrapNone/>
            <wp:docPr id="166" name="Picture 16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1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1D8EE8CA" wp14:editId="0E85583D">
                <wp:simplePos x="0" y="0"/>
                <wp:positionH relativeFrom="column">
                  <wp:posOffset>342900</wp:posOffset>
                </wp:positionH>
                <wp:positionV relativeFrom="page">
                  <wp:posOffset>342900</wp:posOffset>
                </wp:positionV>
                <wp:extent cx="3429000" cy="5943600"/>
                <wp:effectExtent l="0" t="0" r="0" b="0"/>
                <wp:wrapNone/>
                <wp:docPr id="4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594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 id="2">
                        <w:txbxContent>
                          <w:p w14:paraId="4E18A0FD" w14:textId="77777777" w:rsidR="00C25A3E" w:rsidRPr="00763FB5" w:rsidRDefault="00C25A3E" w:rsidP="00C413DE">
                            <w:pPr>
                              <w:pStyle w:val="MyHeadtitle"/>
                              <w:rPr>
                                <w:rFonts w:ascii="Century Gothic" w:hAnsi="Century Gothic" w:cs="Times New Roman"/>
                                <w:color w:val="EE2633"/>
                                <w:sz w:val="200"/>
                                <w:szCs w:val="200"/>
                              </w:rPr>
                            </w:pPr>
                            <w:r w:rsidRPr="00763FB5">
                              <w:rPr>
                                <w:rFonts w:ascii="Century Gothic" w:hAnsi="Century Gothic" w:cs="Times New Roman"/>
                                <w:color w:val="EE2633"/>
                                <w:sz w:val="200"/>
                                <w:szCs w:val="200"/>
                              </w:rPr>
                              <w:t>1</w:t>
                            </w:r>
                          </w:p>
                          <w:p w14:paraId="21E4FB0E" w14:textId="1BF331DF" w:rsidR="00C413DE" w:rsidRPr="000A0694" w:rsidRDefault="00271566" w:rsidP="00C413DE">
                            <w:pPr>
                              <w:pStyle w:val="MyHeadtitle"/>
                              <w:rPr>
                                <w:rFonts w:ascii="Century Gothic" w:hAnsi="Century Gothic" w:cs="Times New Roman"/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imes New Roman"/>
                                <w:color w:val="333333"/>
                              </w:rPr>
                              <w:t>Contexto</w:t>
                            </w:r>
                            <w:proofErr w:type="spellEnd"/>
                          </w:p>
                          <w:p w14:paraId="576FF0D1" w14:textId="77777777" w:rsidR="00271566" w:rsidRPr="00271566" w:rsidRDefault="00271566" w:rsidP="00271566">
                            <w:pPr>
                              <w:pStyle w:val="My"/>
                              <w:jc w:val="both"/>
                              <w:rPr>
                                <w:rFonts w:ascii="Century Gothic" w:hAnsi="Century Gothic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271566">
                              <w:rPr>
                                <w:rFonts w:ascii="Century Gothic" w:hAnsi="Century Gothic"/>
                                <w:color w:val="333333"/>
                                <w:sz w:val="28"/>
                                <w:szCs w:val="28"/>
                              </w:rPr>
                              <w:t xml:space="preserve">Este projeto visa criar um site interativo sobre </w:t>
                            </w:r>
                            <w:r w:rsidRPr="00271566">
                              <w:rPr>
                                <w:rFonts w:ascii="Century Gothic" w:hAnsi="Century Gothic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Fórmula 1</w:t>
                            </w:r>
                            <w:r w:rsidRPr="00271566">
                              <w:rPr>
                                <w:rFonts w:ascii="Century Gothic" w:hAnsi="Century Gothic"/>
                                <w:color w:val="333333"/>
                                <w:sz w:val="28"/>
                                <w:szCs w:val="28"/>
                              </w:rPr>
                              <w:t xml:space="preserve">, com foco em lendas do esporte e suas conquistas. O site terá </w:t>
                            </w:r>
                            <w:r w:rsidRPr="00271566">
                              <w:rPr>
                                <w:rFonts w:ascii="Century Gothic" w:hAnsi="Century Gothic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gráficos interativos</w:t>
                            </w:r>
                            <w:r w:rsidRPr="00271566">
                              <w:rPr>
                                <w:rFonts w:ascii="Century Gothic" w:hAnsi="Century Gothic"/>
                                <w:color w:val="333333"/>
                                <w:sz w:val="28"/>
                                <w:szCs w:val="28"/>
                              </w:rPr>
                              <w:t xml:space="preserve"> para mostrar o desempenho histórico de pilotos renomados e uma </w:t>
                            </w:r>
                            <w:r w:rsidRPr="00271566">
                              <w:rPr>
                                <w:rFonts w:ascii="Century Gothic" w:hAnsi="Century Gothic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área de quiz</w:t>
                            </w:r>
                            <w:r w:rsidRPr="00271566">
                              <w:rPr>
                                <w:rFonts w:ascii="Century Gothic" w:hAnsi="Century Gothic"/>
                                <w:color w:val="333333"/>
                                <w:sz w:val="28"/>
                                <w:szCs w:val="28"/>
                              </w:rPr>
                              <w:t xml:space="preserve"> para que os usuários testem seus conhecimentos sobre a história da F1. O objetivo é proporcionar uma experiência de aprendizado e entretenimento para os fãs do esporte, promovendo a interação e o engajamento com o conteúdo.</w:t>
                            </w:r>
                          </w:p>
                          <w:p w14:paraId="0A891D6A" w14:textId="4E9FA4BF" w:rsidR="00C413DE" w:rsidRPr="00763FB5" w:rsidRDefault="00C413DE" w:rsidP="00C413DE">
                            <w:pPr>
                              <w:pStyle w:val="My"/>
                              <w:jc w:val="both"/>
                              <w:rPr>
                                <w:rFonts w:ascii="Century Gothic" w:hAnsi="Century Gothic" w:cs="Times New Roman"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63FB5">
                              <w:rPr>
                                <w:rFonts w:ascii="Century Gothic" w:hAnsi="Century Gothic" w:cs="Times New Roman"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 xml:space="preserve">sit voluptatem accusantium </w:t>
                            </w:r>
                          </w:p>
                          <w:p w14:paraId="140A2F3E" w14:textId="77777777" w:rsidR="00C413DE" w:rsidRPr="00763FB5" w:rsidRDefault="00C413DE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Century Gothic" w:hAnsi="Century Gothic" w:cs="Times New Roman"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442345" w14:textId="77777777" w:rsidR="00271566" w:rsidRPr="00271566" w:rsidRDefault="00271566" w:rsidP="00271566">
                            <w:pPr>
                              <w:keepNext/>
                              <w:keepLines/>
                              <w:spacing w:before="319" w:after="319" w:line="259" w:lineRule="auto"/>
                              <w:outlineLvl w:val="3"/>
                              <w:rPr>
                                <w:rFonts w:ascii="MS Gothic" w:eastAsia="MS Gothic" w:hAnsi="MS Gothic" w:cs="MS Gothic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</w:pPr>
                            <w:r w:rsidRPr="00271566">
                              <w:rPr>
                                <w:rFonts w:ascii="MS Gothic" w:eastAsia="MS Gothic" w:hAnsi="MS Gothic" w:cs="MS Gothic"/>
                                <w:b/>
                                <w:bCs/>
                                <w:i/>
                                <w:iCs/>
                                <w:color w:val="1481AB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Obj</w:t>
                            </w:r>
                            <w:r w:rsidRPr="00271566">
                              <w:rPr>
                                <w:rFonts w:ascii="MS Gothic" w:eastAsia="MS Gothic" w:hAnsi="MS Gothic" w:cs="MS Gothic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etivo:</w:t>
                            </w:r>
                          </w:p>
                          <w:p w14:paraId="0509F15A" w14:textId="77777777" w:rsidR="00271566" w:rsidRPr="00271566" w:rsidRDefault="00271566" w:rsidP="00271566">
                            <w:pPr>
                              <w:spacing w:before="240" w:after="240" w:line="259" w:lineRule="auto"/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</w:pPr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O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objetivo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principal do site é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oferecer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aos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usuários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uma plataforma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onde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eles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possam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:</w:t>
                            </w:r>
                          </w:p>
                          <w:p w14:paraId="697CB0A8" w14:textId="77777777" w:rsidR="00271566" w:rsidRPr="00271566" w:rsidRDefault="00271566" w:rsidP="00271566">
                            <w:pPr>
                              <w:numPr>
                                <w:ilvl w:val="0"/>
                                <w:numId w:val="3"/>
                              </w:numPr>
                              <w:spacing w:after="160" w:line="259" w:lineRule="auto"/>
                              <w:contextualSpacing/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</w:pP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Acompanhar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o desempenho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histórico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dos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maiores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pilotos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da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Fórmula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1 por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meio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de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b/>
                                <w:bCs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gráficos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b/>
                                <w:bCs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b/>
                                <w:bCs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interativos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.</w:t>
                            </w:r>
                          </w:p>
                          <w:p w14:paraId="6F920840" w14:textId="77777777" w:rsidR="00271566" w:rsidRPr="00271566" w:rsidRDefault="00271566" w:rsidP="00271566">
                            <w:pPr>
                              <w:numPr>
                                <w:ilvl w:val="0"/>
                                <w:numId w:val="3"/>
                              </w:numPr>
                              <w:spacing w:after="160" w:line="259" w:lineRule="auto"/>
                              <w:contextualSpacing/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</w:pP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Participar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de um </w:t>
                            </w:r>
                            <w:r w:rsidRPr="00271566">
                              <w:rPr>
                                <w:rFonts w:ascii="MS Gothic" w:eastAsia="MS Gothic" w:hAnsi="MS Gothic" w:cs="MS Gothic"/>
                                <w:b/>
                                <w:bCs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quiz</w:t>
                            </w:r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para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testar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e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aprimorar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seus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conhecimentos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sobre a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história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da F1.</w:t>
                            </w:r>
                          </w:p>
                          <w:p w14:paraId="50537CAE" w14:textId="77777777" w:rsidR="00271566" w:rsidRPr="00271566" w:rsidRDefault="00271566" w:rsidP="00271566">
                            <w:pPr>
                              <w:numPr>
                                <w:ilvl w:val="0"/>
                                <w:numId w:val="3"/>
                              </w:numPr>
                              <w:spacing w:after="160" w:line="259" w:lineRule="auto"/>
                              <w:contextualSpacing/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</w:pP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Criar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uma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experiência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online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divertida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e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educativa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, que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envolva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tanto os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fãs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antigos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quanto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 xml:space="preserve"> os </w:t>
                            </w:r>
                            <w:proofErr w:type="spellStart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novos</w:t>
                            </w:r>
                            <w:proofErr w:type="spellEnd"/>
                            <w:r w:rsidRPr="00271566">
                              <w:rPr>
                                <w:rFonts w:ascii="MS Gothic" w:eastAsia="MS Gothic" w:hAnsi="MS Gothic" w:cs="MS Gothic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.</w:t>
                            </w:r>
                          </w:p>
                          <w:p w14:paraId="65C32B4C" w14:textId="77777777" w:rsidR="00C413DE" w:rsidRPr="00763FB5" w:rsidRDefault="00C413DE" w:rsidP="00C413DE">
                            <w:pPr>
                              <w:pStyle w:val="MyHeadtitle"/>
                              <w:rPr>
                                <w:rFonts w:ascii="Century Gothic" w:hAnsi="Century Gothic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0B60F148" w14:textId="77777777" w:rsidR="00C413DE" w:rsidRPr="00763FB5" w:rsidRDefault="00C413DE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Century Gothic" w:hAnsi="Century Gothic" w:cs="Times New Roman"/>
                                <w:color w:val="FFFFFF"/>
                                <w:lang w:val="en-US"/>
                              </w:rPr>
                            </w:pPr>
                          </w:p>
                          <w:p w14:paraId="21151580" w14:textId="77777777" w:rsidR="00C413DE" w:rsidRPr="00763FB5" w:rsidRDefault="00C413DE" w:rsidP="00C413DE">
                            <w:pPr>
                              <w:pStyle w:val="MyHeadtitle"/>
                              <w:rPr>
                                <w:rFonts w:ascii="Century Gothic" w:hAnsi="Century Gothic" w:cs="Times New Roman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EE8CA" id="Text Box 116" o:spid="_x0000_s1027" type="#_x0000_t202" style="position:absolute;margin-left:27pt;margin-top:27pt;width:270pt;height:468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Kj4QEAALcDAAAOAAAAZHJzL2Uyb0RvYy54bWysU1Fv0zAQfkfiP1h+p0nbrbCo6TQ2DSGN&#10;gTT2AxzHbiwSnzm7Tcqv5+ykXWFviBfL57O/u++7z+vroWvZXqE3YEs+n+WcKSuhNnZb8ufv9+8+&#10;cOaDsLVowaqSH5Tn15u3b9a9K9QCGmhrhYxArC96V/ImBFdkmZeN6oSfgVOWkhqwE4FC3GY1ip7Q&#10;uzZb5Pkq6wFrhyCV93R6Nyb5JuFrrWT4qrVXgbUlp95CWjGtVVyzzVoUWxSuMXJqQ/xDF50wloqe&#10;oO5EEGyH5hVUZySCBx1mEroMtDZSJQ7EZp7/xeapEU4lLiSOdyeZ/P+DlY/7J/cNWRg+wkADTCS8&#10;ewD5wzMLt42wW3WDCH2jRE2F51GyrHe+mJ5GqX3hI0jVf4Gahix2ARLQoLGLqhBPRug0gMNJdDUE&#10;JulwebG4ynNKScpdXl0sVxTEGqI4PnfowycFHYubkiNNNcGL/YMP49XjlVjNwr1p2zTZ1v5xQJjj&#10;iUrWmF4f+x+ZhKEamKknpjFXQX0gdgije8jttGkAf3HWk3NK7n/uBCrO2s+WFFquLt+vyGrnAZ4H&#10;1XkgrCSokgfOxu1tGO25c2i2DVUaZ2LhhlTVJvF96WqaBbkjKTY5OdrvPE63Xv7b5jcAAAD//wMA&#10;UEsDBBQABgAIAAAAIQDeo7Tk2wAAAAkBAAAPAAAAZHJzL2Rvd25yZXYueG1sTI9BSwMxEIXvgv8h&#10;TMGbTVasuOtmiwjqpRdrL97SZLobdjMJSdqu/94UBD0NM+/x5nvtenYTO2FM1pOEaimAIWlvLPUS&#10;dp+vt4/AUlZk1OQJJXxjgnV3fdWqxvgzfeBpm3tWQig1SsKQc2g4T3pAp9LSB6SiHXx0Kpc19txE&#10;dS7hbuJ3QjxwpyyVD4MK+DKgHrdHJyG86YqyHUNlcTOPcbfJ719aypvF/PwELOOc/8xwwS/o0BWm&#10;vT+SSWySsLovVfLvLPqqvhz2EupaCOBdy/836H4AAAD//wMAUEsBAi0AFAAGAAgAAAAhALaDOJL+&#10;AAAA4QEAABMAAAAAAAAAAAAAAAAAAAAAAFtDb250ZW50X1R5cGVzXS54bWxQSwECLQAUAAYACAAA&#10;ACEAOP0h/9YAAACUAQAACwAAAAAAAAAAAAAAAAAvAQAAX3JlbHMvLnJlbHNQSwECLQAUAAYACAAA&#10;ACEA8sgio+EBAAC3AwAADgAAAAAAAAAAAAAAAAAuAgAAZHJzL2Uyb0RvYy54bWxQSwECLQAUAAYA&#10;CAAAACEA3qO05NsAAAAJAQAADwAAAAAAAAAAAAAAAAA7BAAAZHJzL2Rvd25yZXYueG1sUEsFBgAA&#10;AAAEAAQA8wAAAEMFAAAAAA==&#10;" filled="f" fillcolor="#fffffe" stroked="f" strokecolor="#212120" insetpen="t">
                <v:textbox style="mso-next-textbox:#Text Box 122" inset="2.88pt,2.88pt,2.88pt,2.88pt">
                  <w:txbxContent>
                    <w:p w14:paraId="4E18A0FD" w14:textId="77777777" w:rsidR="00C25A3E" w:rsidRPr="00763FB5" w:rsidRDefault="00C25A3E" w:rsidP="00C413DE">
                      <w:pPr>
                        <w:pStyle w:val="MyHeadtitle"/>
                        <w:rPr>
                          <w:rFonts w:ascii="Century Gothic" w:hAnsi="Century Gothic" w:cs="Times New Roman"/>
                          <w:color w:val="EE2633"/>
                          <w:sz w:val="200"/>
                          <w:szCs w:val="200"/>
                        </w:rPr>
                      </w:pPr>
                      <w:r w:rsidRPr="00763FB5">
                        <w:rPr>
                          <w:rFonts w:ascii="Century Gothic" w:hAnsi="Century Gothic" w:cs="Times New Roman"/>
                          <w:color w:val="EE2633"/>
                          <w:sz w:val="200"/>
                          <w:szCs w:val="200"/>
                        </w:rPr>
                        <w:t>1</w:t>
                      </w:r>
                    </w:p>
                    <w:p w14:paraId="21E4FB0E" w14:textId="1BF331DF" w:rsidR="00C413DE" w:rsidRPr="000A0694" w:rsidRDefault="00271566" w:rsidP="00C413DE">
                      <w:pPr>
                        <w:pStyle w:val="MyHeadtitle"/>
                        <w:rPr>
                          <w:rFonts w:ascii="Century Gothic" w:hAnsi="Century Gothic" w:cs="Times New Roman"/>
                          <w:color w:val="333333"/>
                        </w:rPr>
                      </w:pPr>
                      <w:proofErr w:type="spellStart"/>
                      <w:r>
                        <w:rPr>
                          <w:rFonts w:ascii="Century Gothic" w:hAnsi="Century Gothic" w:cs="Times New Roman"/>
                          <w:color w:val="333333"/>
                        </w:rPr>
                        <w:t>Contexto</w:t>
                      </w:r>
                      <w:proofErr w:type="spellEnd"/>
                    </w:p>
                    <w:p w14:paraId="576FF0D1" w14:textId="77777777" w:rsidR="00271566" w:rsidRPr="00271566" w:rsidRDefault="00271566" w:rsidP="00271566">
                      <w:pPr>
                        <w:pStyle w:val="My"/>
                        <w:jc w:val="both"/>
                        <w:rPr>
                          <w:rFonts w:ascii="Century Gothic" w:hAnsi="Century Gothic"/>
                          <w:color w:val="333333"/>
                          <w:sz w:val="28"/>
                          <w:szCs w:val="28"/>
                        </w:rPr>
                      </w:pPr>
                      <w:r w:rsidRPr="00271566">
                        <w:rPr>
                          <w:rFonts w:ascii="Century Gothic" w:hAnsi="Century Gothic"/>
                          <w:color w:val="333333"/>
                          <w:sz w:val="28"/>
                          <w:szCs w:val="28"/>
                        </w:rPr>
                        <w:t xml:space="preserve">Este projeto visa criar um site interativo sobre </w:t>
                      </w:r>
                      <w:r w:rsidRPr="00271566">
                        <w:rPr>
                          <w:rFonts w:ascii="Century Gothic" w:hAnsi="Century Gothic"/>
                          <w:b/>
                          <w:bCs/>
                          <w:color w:val="333333"/>
                          <w:sz w:val="28"/>
                          <w:szCs w:val="28"/>
                        </w:rPr>
                        <w:t>Fórmula 1</w:t>
                      </w:r>
                      <w:r w:rsidRPr="00271566">
                        <w:rPr>
                          <w:rFonts w:ascii="Century Gothic" w:hAnsi="Century Gothic"/>
                          <w:color w:val="333333"/>
                          <w:sz w:val="28"/>
                          <w:szCs w:val="28"/>
                        </w:rPr>
                        <w:t xml:space="preserve">, com foco em lendas do esporte e suas conquistas. O site terá </w:t>
                      </w:r>
                      <w:r w:rsidRPr="00271566">
                        <w:rPr>
                          <w:rFonts w:ascii="Century Gothic" w:hAnsi="Century Gothic"/>
                          <w:b/>
                          <w:bCs/>
                          <w:color w:val="333333"/>
                          <w:sz w:val="28"/>
                          <w:szCs w:val="28"/>
                        </w:rPr>
                        <w:t>gráficos interativos</w:t>
                      </w:r>
                      <w:r w:rsidRPr="00271566">
                        <w:rPr>
                          <w:rFonts w:ascii="Century Gothic" w:hAnsi="Century Gothic"/>
                          <w:color w:val="333333"/>
                          <w:sz w:val="28"/>
                          <w:szCs w:val="28"/>
                        </w:rPr>
                        <w:t xml:space="preserve"> para mostrar o desempenho histórico de pilotos renomados e uma </w:t>
                      </w:r>
                      <w:r w:rsidRPr="00271566">
                        <w:rPr>
                          <w:rFonts w:ascii="Century Gothic" w:hAnsi="Century Gothic"/>
                          <w:b/>
                          <w:bCs/>
                          <w:color w:val="333333"/>
                          <w:sz w:val="28"/>
                          <w:szCs w:val="28"/>
                        </w:rPr>
                        <w:t>área de quiz</w:t>
                      </w:r>
                      <w:r w:rsidRPr="00271566">
                        <w:rPr>
                          <w:rFonts w:ascii="Century Gothic" w:hAnsi="Century Gothic"/>
                          <w:color w:val="333333"/>
                          <w:sz w:val="28"/>
                          <w:szCs w:val="28"/>
                        </w:rPr>
                        <w:t xml:space="preserve"> para que os usuários testem seus conhecimentos sobre a história da F1. O objetivo é proporcionar uma experiência de aprendizado e entretenimento para os fãs do esporte, promovendo a interação e o engajamento com o conteúdo.</w:t>
                      </w:r>
                    </w:p>
                    <w:p w14:paraId="0A891D6A" w14:textId="4E9FA4BF" w:rsidR="00C413DE" w:rsidRPr="00763FB5" w:rsidRDefault="00C413DE" w:rsidP="00C413DE">
                      <w:pPr>
                        <w:pStyle w:val="My"/>
                        <w:jc w:val="both"/>
                        <w:rPr>
                          <w:rFonts w:ascii="Century Gothic" w:hAnsi="Century Gothic" w:cs="Times New Roman"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 w:rsidRPr="00763FB5">
                        <w:rPr>
                          <w:rFonts w:ascii="Century Gothic" w:hAnsi="Century Gothic" w:cs="Times New Roman"/>
                          <w:color w:val="FFFFFF"/>
                          <w:sz w:val="28"/>
                          <w:szCs w:val="28"/>
                          <w:lang w:val="en-US"/>
                        </w:rPr>
                        <w:t xml:space="preserve">sit voluptatem accusantium </w:t>
                      </w:r>
                    </w:p>
                    <w:p w14:paraId="140A2F3E" w14:textId="77777777" w:rsidR="00C413DE" w:rsidRPr="00763FB5" w:rsidRDefault="00C413DE" w:rsidP="00C413DE">
                      <w:pPr>
                        <w:pStyle w:val="My"/>
                        <w:jc w:val="both"/>
                        <w:rPr>
                          <w:rStyle w:val="sowc"/>
                          <w:rFonts w:ascii="Century Gothic" w:hAnsi="Century Gothic" w:cs="Times New Roman"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</w:p>
                    <w:p w14:paraId="44442345" w14:textId="77777777" w:rsidR="00271566" w:rsidRPr="00271566" w:rsidRDefault="00271566" w:rsidP="00271566">
                      <w:pPr>
                        <w:keepNext/>
                        <w:keepLines/>
                        <w:spacing w:before="319" w:after="319" w:line="259" w:lineRule="auto"/>
                        <w:outlineLvl w:val="3"/>
                        <w:rPr>
                          <w:rFonts w:ascii="MS Gothic" w:eastAsia="MS Gothic" w:hAnsi="MS Gothic" w:cs="MS Gothic"/>
                          <w:b/>
                          <w:bCs/>
                          <w:i/>
                          <w:iCs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w:pPr>
                      <w:r w:rsidRPr="00271566">
                        <w:rPr>
                          <w:rFonts w:ascii="MS Gothic" w:eastAsia="MS Gothic" w:hAnsi="MS Gothic" w:cs="MS Gothic"/>
                          <w:b/>
                          <w:bCs/>
                          <w:i/>
                          <w:iCs/>
                          <w:color w:val="1481AB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Obj</w:t>
                      </w:r>
                      <w:r w:rsidRPr="00271566">
                        <w:rPr>
                          <w:rFonts w:ascii="MS Gothic" w:eastAsia="MS Gothic" w:hAnsi="MS Gothic" w:cs="MS Gothic"/>
                          <w:b/>
                          <w:bCs/>
                          <w:i/>
                          <w:iCs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etivo:</w:t>
                      </w:r>
                    </w:p>
                    <w:p w14:paraId="0509F15A" w14:textId="77777777" w:rsidR="00271566" w:rsidRPr="00271566" w:rsidRDefault="00271566" w:rsidP="00271566">
                      <w:pPr>
                        <w:spacing w:before="240" w:after="240" w:line="259" w:lineRule="auto"/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w:pPr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O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objetivo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principal do site é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oferecer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aos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usuários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uma plataforma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onde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eles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possam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:</w:t>
                      </w:r>
                    </w:p>
                    <w:p w14:paraId="697CB0A8" w14:textId="77777777" w:rsidR="00271566" w:rsidRPr="00271566" w:rsidRDefault="00271566" w:rsidP="00271566">
                      <w:pPr>
                        <w:numPr>
                          <w:ilvl w:val="0"/>
                          <w:numId w:val="3"/>
                        </w:numPr>
                        <w:spacing w:after="160" w:line="259" w:lineRule="auto"/>
                        <w:contextualSpacing/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w:pP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Acompanhar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o desempenho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histórico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dos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maiores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pilotos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da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Fórmula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1 por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meio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de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b/>
                          <w:bCs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gráficos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b/>
                          <w:bCs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b/>
                          <w:bCs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interativos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.</w:t>
                      </w:r>
                    </w:p>
                    <w:p w14:paraId="6F920840" w14:textId="77777777" w:rsidR="00271566" w:rsidRPr="00271566" w:rsidRDefault="00271566" w:rsidP="00271566">
                      <w:pPr>
                        <w:numPr>
                          <w:ilvl w:val="0"/>
                          <w:numId w:val="3"/>
                        </w:numPr>
                        <w:spacing w:after="160" w:line="259" w:lineRule="auto"/>
                        <w:contextualSpacing/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w:pP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Participar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de um </w:t>
                      </w:r>
                      <w:r w:rsidRPr="00271566">
                        <w:rPr>
                          <w:rFonts w:ascii="MS Gothic" w:eastAsia="MS Gothic" w:hAnsi="MS Gothic" w:cs="MS Gothic"/>
                          <w:b/>
                          <w:bCs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quiz</w:t>
                      </w:r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para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testar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e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aprimorar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seus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conhecimentos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sobre a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história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da F1.</w:t>
                      </w:r>
                    </w:p>
                    <w:p w14:paraId="50537CAE" w14:textId="77777777" w:rsidR="00271566" w:rsidRPr="00271566" w:rsidRDefault="00271566" w:rsidP="00271566">
                      <w:pPr>
                        <w:numPr>
                          <w:ilvl w:val="0"/>
                          <w:numId w:val="3"/>
                        </w:numPr>
                        <w:spacing w:after="160" w:line="259" w:lineRule="auto"/>
                        <w:contextualSpacing/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w:pP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Criar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uma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experiência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online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divertida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e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educativa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, que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envolva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tanto os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fãs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antigos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quanto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 xml:space="preserve"> os </w:t>
                      </w:r>
                      <w:proofErr w:type="spellStart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novos</w:t>
                      </w:r>
                      <w:proofErr w:type="spellEnd"/>
                      <w:r w:rsidRPr="00271566">
                        <w:rPr>
                          <w:rFonts w:ascii="MS Gothic" w:eastAsia="MS Gothic" w:hAnsi="MS Gothic" w:cs="MS Gothic"/>
                          <w:color w:val="FFFFFF" w:themeColor="background1"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.</w:t>
                      </w:r>
                    </w:p>
                    <w:p w14:paraId="65C32B4C" w14:textId="77777777" w:rsidR="00C413DE" w:rsidRPr="00763FB5" w:rsidRDefault="00C413DE" w:rsidP="00C413DE">
                      <w:pPr>
                        <w:pStyle w:val="MyHeadtitle"/>
                        <w:rPr>
                          <w:rFonts w:ascii="Century Gothic" w:hAnsi="Century Gothic" w:cs="Times New Roman"/>
                          <w:color w:val="FFFFFF"/>
                          <w:sz w:val="28"/>
                          <w:szCs w:val="28"/>
                        </w:rPr>
                      </w:pPr>
                    </w:p>
                    <w:p w14:paraId="0B60F148" w14:textId="77777777" w:rsidR="00C413DE" w:rsidRPr="00763FB5" w:rsidRDefault="00C413DE" w:rsidP="00C413DE">
                      <w:pPr>
                        <w:pStyle w:val="My"/>
                        <w:jc w:val="both"/>
                        <w:rPr>
                          <w:rStyle w:val="sowc"/>
                          <w:rFonts w:ascii="Century Gothic" w:hAnsi="Century Gothic" w:cs="Times New Roman"/>
                          <w:color w:val="FFFFFF"/>
                          <w:lang w:val="en-US"/>
                        </w:rPr>
                      </w:pPr>
                    </w:p>
                    <w:p w14:paraId="21151580" w14:textId="77777777" w:rsidR="00C413DE" w:rsidRPr="00763FB5" w:rsidRDefault="00C413DE" w:rsidP="00C413DE">
                      <w:pPr>
                        <w:pStyle w:val="MyHeadtitle"/>
                        <w:rPr>
                          <w:rFonts w:ascii="Century Gothic" w:hAnsi="Century Gothic" w:cs="Times New Roman"/>
                          <w:color w:val="FFFFF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76F2095" w14:textId="77777777" w:rsidR="004A73BF" w:rsidRPr="00F67D3A" w:rsidRDefault="005811CE" w:rsidP="007D5AC1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2C96E13F" wp14:editId="334BF37F">
                <wp:simplePos x="0" y="0"/>
                <wp:positionH relativeFrom="column">
                  <wp:posOffset>4457700</wp:posOffset>
                </wp:positionH>
                <wp:positionV relativeFrom="page">
                  <wp:posOffset>800100</wp:posOffset>
                </wp:positionV>
                <wp:extent cx="2743200" cy="8801100"/>
                <wp:effectExtent l="0" t="0" r="0" b="0"/>
                <wp:wrapNone/>
                <wp:docPr id="3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880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linkedTxbx id="2" seq="1"/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6E13F" id="Text Box 122" o:spid="_x0000_s1028" type="#_x0000_t202" style="position:absolute;margin-left:351pt;margin-top:63pt;width:3in;height:693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Gj6gEAAMUDAAAOAAAAZHJzL2Uyb0RvYy54bWysU9tu2zAMfR+wfxD0vjhJtzQw4hRdiw4D&#10;ugvQ7gMUmY6F2qJKKbGzrx8lO2m2vRV9EURKOuQ5PFpd9W0j9kDeoC3kbDKVAqzG0thtIX893n1Y&#10;SuGDsqVq0EIhD+Dl1fr9u1XncphjjU0JJBjE+rxzhaxDcHmWeV1Dq/wEHVg+rJBaFTikbVaS6hi9&#10;bbL5dLrIOqTSEWrwnrO3w6FcJ/yqAh1+VJWHIJpCcm8hrZTWTVyz9UrlW1KuNnpsQ72ii1YZy0VP&#10;ULcqKLEj8x9UazShxypMNLYZVpXRkDgwm9n0HzYPtXKQuLA43p1k8m8Hq7/vH9xPEqH/jD0PMJHw&#10;7h71kxcWb2plt3BNhF0NquTCsyhZ1jmfj0+j1D73EWTTfcOSh6x2ARNQX1EbVWGegtF5AIeT6NAH&#10;oTk5v/x4wZOUQvPZcjmdzTiINVR+fO7Ihy+ArYibQhJPNcGr/b0Pw9XjlVjN4p1pmjTZxv6VYMwh&#10;A8ka4+tj/wOTxtgnKB/7TS9MGfkKD88j73hzg+WBuRIOXmLv86ZG+i1Fxz4qpH/eKQIpmq+W9bpY&#10;fLpcsPHOAzoPNueBspqhChmkGLY3YTDrzpHZ1lxpmJDFa9a4Mon9S1fjZNgrSb/R19GM53G69fL7&#10;1n8AAAD//wMAUEsDBBQABgAIAAAAIQBSjwW13QAAAA0BAAAPAAAAZHJzL2Rvd25yZXYueG1sTI/B&#10;TsMwEETvSPyDtUjcqJMABaVxKoQEXHqh9MLNtbdJlHgdxds2/D3bE9xmNaPZN9V6DoM64ZS6SAby&#10;RQYKyUXfUWNg9/V29wwqsSVvh0ho4AcTrOvrq8qWPp7pE09bbpSUUCqtgZZ5LLVOrsVg0yKOSOId&#10;4hQsyzk12k/2LOVh0EWWLXWwHcmH1o742qLrt8dgYHx3OXHXj3mHm7mfdhv++HbG3N7MLytQjDP/&#10;heGCL+hQC9M+HsknNRh4ygrZwmIUSxGXRH7/IGov6jEXU9eV/r+i/gUAAP//AwBQSwECLQAUAAYA&#10;CAAAACEAtoM4kv4AAADhAQAAEwAAAAAAAAAAAAAAAAAAAAAAW0NvbnRlbnRfVHlwZXNdLnhtbFBL&#10;AQItABQABgAIAAAAIQA4/SH/1gAAAJQBAAALAAAAAAAAAAAAAAAAAC8BAABfcmVscy8ucmVsc1BL&#10;AQItABQABgAIAAAAIQDwzwGj6gEAAMUDAAAOAAAAAAAAAAAAAAAAAC4CAABkcnMvZTJvRG9jLnht&#10;bFBLAQItABQABgAIAAAAIQBSjwW13QAAAA0BAAAPAAAAAAAAAAAAAAAAAEQEAABkcnMvZG93bnJl&#10;di54bWxQSwUGAAAAAAQABADzAAAATgUAAAAA&#10;" filled="f" fillcolor="#fffffe" stroked="f" strokecolor="#212120" insetpen="t">
                <v:textbox inset="2.88pt,2.88pt,2.88pt,2.88pt">
                  <w:txbxContent/>
                </v:textbox>
                <w10:wrap anchory="page"/>
              </v:shape>
            </w:pict>
          </mc:Fallback>
        </mc:AlternateContent>
      </w:r>
    </w:p>
    <w:p w14:paraId="1D41C1AF" w14:textId="77777777" w:rsidR="004A73BF" w:rsidRPr="00F67D3A" w:rsidRDefault="004A73BF" w:rsidP="007D5AC1"/>
    <w:p w14:paraId="7EB009F9" w14:textId="77777777" w:rsidR="004A73BF" w:rsidRPr="00F67D3A" w:rsidRDefault="004A73BF" w:rsidP="007D5AC1"/>
    <w:p w14:paraId="427B8686" w14:textId="77777777" w:rsidR="004A73BF" w:rsidRPr="00F67D3A" w:rsidRDefault="004A73BF" w:rsidP="007D5AC1"/>
    <w:p w14:paraId="17E4A045" w14:textId="77777777" w:rsidR="004A73BF" w:rsidRPr="00F67D3A" w:rsidRDefault="004A73BF" w:rsidP="007D5AC1"/>
    <w:p w14:paraId="38E52586" w14:textId="77777777" w:rsidR="004A73BF" w:rsidRPr="00F67D3A" w:rsidRDefault="004A73BF" w:rsidP="007D5AC1"/>
    <w:p w14:paraId="49DD50D5" w14:textId="77777777" w:rsidR="004A73BF" w:rsidRPr="00F67D3A" w:rsidRDefault="004A73BF" w:rsidP="007D5AC1"/>
    <w:p w14:paraId="4A72DC56" w14:textId="77777777" w:rsidR="004A73BF" w:rsidRPr="00F67D3A" w:rsidRDefault="004A73BF" w:rsidP="007D5AC1"/>
    <w:p w14:paraId="337BAABB" w14:textId="77777777" w:rsidR="00F0441F" w:rsidRPr="00F67D3A" w:rsidRDefault="00F0441F" w:rsidP="007D5AC1"/>
    <w:p w14:paraId="2A519975" w14:textId="77777777" w:rsidR="00F0441F" w:rsidRPr="00F67D3A" w:rsidRDefault="00F0441F" w:rsidP="007D5AC1"/>
    <w:p w14:paraId="1778E8F6" w14:textId="77777777" w:rsidR="00F0441F" w:rsidRPr="00F67D3A" w:rsidRDefault="00F0441F" w:rsidP="007D5AC1"/>
    <w:p w14:paraId="148DD579" w14:textId="77777777" w:rsidR="00F0441F" w:rsidRPr="00F67D3A" w:rsidRDefault="00F0441F" w:rsidP="007D5AC1"/>
    <w:p w14:paraId="20434DF6" w14:textId="77777777" w:rsidR="00F0441F" w:rsidRPr="00F67D3A" w:rsidRDefault="00F0441F" w:rsidP="007D5AC1"/>
    <w:p w14:paraId="5112A963" w14:textId="77777777" w:rsidR="00F0441F" w:rsidRPr="00F67D3A" w:rsidRDefault="00F0441F" w:rsidP="007D5AC1"/>
    <w:p w14:paraId="53F91EB2" w14:textId="77777777" w:rsidR="00F0441F" w:rsidRPr="00F67D3A" w:rsidRDefault="00F0441F" w:rsidP="007D5AC1"/>
    <w:p w14:paraId="171B6371" w14:textId="77777777" w:rsidR="00664743" w:rsidRPr="00F67D3A" w:rsidRDefault="00664743" w:rsidP="007D5AC1"/>
    <w:p w14:paraId="10C29230" w14:textId="77777777" w:rsidR="00664743" w:rsidRPr="00F67D3A" w:rsidRDefault="00664743" w:rsidP="007D5AC1"/>
    <w:p w14:paraId="136EEE64" w14:textId="77777777" w:rsidR="00F0441F" w:rsidRPr="00F67D3A" w:rsidRDefault="00F0441F" w:rsidP="007D5AC1"/>
    <w:p w14:paraId="21BC3996" w14:textId="77777777" w:rsidR="00F0441F" w:rsidRPr="00F67D3A" w:rsidRDefault="00F0441F" w:rsidP="007D5AC1"/>
    <w:p w14:paraId="4CF9FF5E" w14:textId="77777777" w:rsidR="00F0441F" w:rsidRPr="00F67D3A" w:rsidRDefault="00F0441F" w:rsidP="007D5AC1"/>
    <w:p w14:paraId="2DC684C1" w14:textId="77777777" w:rsidR="00F0441F" w:rsidRPr="00F67D3A" w:rsidRDefault="00F0441F" w:rsidP="007D5AC1"/>
    <w:p w14:paraId="33DF9E28" w14:textId="77777777" w:rsidR="00F0441F" w:rsidRPr="00F67D3A" w:rsidRDefault="00F0441F" w:rsidP="007D5AC1"/>
    <w:p w14:paraId="24C3274B" w14:textId="77777777" w:rsidR="00F0441F" w:rsidRPr="00F67D3A" w:rsidRDefault="00F0441F" w:rsidP="007D5AC1"/>
    <w:p w14:paraId="6DC73C03" w14:textId="77777777" w:rsidR="00F0441F" w:rsidRPr="00F67D3A" w:rsidRDefault="00F0441F" w:rsidP="007D5AC1"/>
    <w:p w14:paraId="0F564225" w14:textId="77777777" w:rsidR="00F0441F" w:rsidRPr="00F67D3A" w:rsidRDefault="00F0441F" w:rsidP="005D5995">
      <w:pPr>
        <w:jc w:val="center"/>
      </w:pPr>
    </w:p>
    <w:p w14:paraId="7B342D13" w14:textId="77777777" w:rsidR="00F0441F" w:rsidRPr="00F67D3A" w:rsidRDefault="00F0441F" w:rsidP="007D5AC1"/>
    <w:p w14:paraId="1BB2357B" w14:textId="77777777" w:rsidR="00F0441F" w:rsidRPr="00F67D3A" w:rsidRDefault="00F0441F" w:rsidP="007D5AC1"/>
    <w:p w14:paraId="1EBA61AA" w14:textId="77777777" w:rsidR="00F0441F" w:rsidRPr="00F67D3A" w:rsidRDefault="00F0441F" w:rsidP="007D5AC1"/>
    <w:p w14:paraId="6F417026" w14:textId="77777777" w:rsidR="00F0441F" w:rsidRPr="00F67D3A" w:rsidRDefault="00F0441F" w:rsidP="007D5AC1"/>
    <w:p w14:paraId="3C786741" w14:textId="77777777" w:rsidR="00BE34C5" w:rsidRPr="00F67D3A" w:rsidRDefault="00BE34C5" w:rsidP="007D5AC1"/>
    <w:p w14:paraId="721DEF6B" w14:textId="77777777" w:rsidR="00BE34C5" w:rsidRPr="00F67D3A" w:rsidRDefault="00BE34C5" w:rsidP="007D5AC1"/>
    <w:p w14:paraId="0176CEAA" w14:textId="77777777" w:rsidR="00BE34C5" w:rsidRPr="00F67D3A" w:rsidRDefault="005811CE" w:rsidP="007D5AC1"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03C91F2A" wp14:editId="512ECD92">
            <wp:simplePos x="0" y="0"/>
            <wp:positionH relativeFrom="column">
              <wp:posOffset>342900</wp:posOffset>
            </wp:positionH>
            <wp:positionV relativeFrom="paragraph">
              <wp:posOffset>135890</wp:posOffset>
            </wp:positionV>
            <wp:extent cx="3543300" cy="3131820"/>
            <wp:effectExtent l="0" t="0" r="0" b="0"/>
            <wp:wrapNone/>
            <wp:docPr id="165" name="Picture 16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131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30DB9" w14:textId="77777777" w:rsidR="00F0441F" w:rsidRPr="00F67D3A" w:rsidRDefault="00F0441F" w:rsidP="007D5AC1"/>
    <w:p w14:paraId="3292545E" w14:textId="77777777" w:rsidR="00F0441F" w:rsidRPr="00F67D3A" w:rsidRDefault="00F0441F" w:rsidP="007D5AC1"/>
    <w:p w14:paraId="32BB5724" w14:textId="77777777" w:rsidR="00664743" w:rsidRPr="00F67D3A" w:rsidRDefault="00664743" w:rsidP="007D5AC1"/>
    <w:p w14:paraId="580AD45F" w14:textId="77777777" w:rsidR="00664743" w:rsidRPr="00F67D3A" w:rsidRDefault="00664743" w:rsidP="007D5AC1"/>
    <w:p w14:paraId="3282279D" w14:textId="77777777" w:rsidR="00664743" w:rsidRPr="00F67D3A" w:rsidRDefault="00664743" w:rsidP="007D5AC1"/>
    <w:p w14:paraId="4636897A" w14:textId="77777777" w:rsidR="00664743" w:rsidRPr="00F67D3A" w:rsidRDefault="00664743" w:rsidP="007D5AC1"/>
    <w:p w14:paraId="3544E630" w14:textId="77777777" w:rsidR="00664743" w:rsidRPr="00F67D3A" w:rsidRDefault="00664743" w:rsidP="007D5AC1"/>
    <w:p w14:paraId="2F3F8340" w14:textId="77777777" w:rsidR="00664743" w:rsidRPr="00F67D3A" w:rsidRDefault="00664743" w:rsidP="007D5AC1"/>
    <w:p w14:paraId="329AF07D" w14:textId="77777777" w:rsidR="00664743" w:rsidRPr="00F67D3A" w:rsidRDefault="00664743" w:rsidP="007D5AC1"/>
    <w:p w14:paraId="7D08B4C3" w14:textId="77777777" w:rsidR="00664743" w:rsidRPr="00F67D3A" w:rsidRDefault="00664743" w:rsidP="007D5AC1"/>
    <w:p w14:paraId="520B965F" w14:textId="77777777" w:rsidR="00664743" w:rsidRPr="00F67D3A" w:rsidRDefault="00664743" w:rsidP="007D5AC1"/>
    <w:p w14:paraId="2194AC54" w14:textId="77777777" w:rsidR="00664743" w:rsidRPr="00F67D3A" w:rsidRDefault="00664743" w:rsidP="007D5AC1"/>
    <w:p w14:paraId="5FA3E8FB" w14:textId="77777777" w:rsidR="00664743" w:rsidRPr="00F67D3A" w:rsidRDefault="00664743" w:rsidP="007D5AC1"/>
    <w:p w14:paraId="2E2DD68D" w14:textId="77777777" w:rsidR="00664743" w:rsidRPr="00F67D3A" w:rsidRDefault="00664743" w:rsidP="007D5AC1"/>
    <w:p w14:paraId="2F8CB23F" w14:textId="77777777" w:rsidR="00664743" w:rsidRPr="00F67D3A" w:rsidRDefault="00664743" w:rsidP="007D5AC1"/>
    <w:p w14:paraId="439ED841" w14:textId="77777777" w:rsidR="00664743" w:rsidRPr="00F67D3A" w:rsidRDefault="00664743" w:rsidP="007D5AC1"/>
    <w:p w14:paraId="3FDB0663" w14:textId="77777777" w:rsidR="00664743" w:rsidRPr="00F67D3A" w:rsidRDefault="00664743" w:rsidP="007D5AC1"/>
    <w:p w14:paraId="5090D676" w14:textId="77777777" w:rsidR="00664743" w:rsidRPr="00F67D3A" w:rsidRDefault="00664743" w:rsidP="007D5AC1"/>
    <w:p w14:paraId="5F80462E" w14:textId="77777777" w:rsidR="00664743" w:rsidRPr="00F67D3A" w:rsidRDefault="002D2E2F" w:rsidP="002D2E2F">
      <w:pPr>
        <w:tabs>
          <w:tab w:val="left" w:pos="9012"/>
        </w:tabs>
      </w:pPr>
      <w:r w:rsidRPr="00F67D3A">
        <w:tab/>
      </w:r>
    </w:p>
    <w:p w14:paraId="57114054" w14:textId="77777777" w:rsidR="00664743" w:rsidRPr="00F67D3A" w:rsidRDefault="00664743" w:rsidP="007D5AC1"/>
    <w:p w14:paraId="4BDDCCC1" w14:textId="77777777" w:rsidR="00664743" w:rsidRPr="00F67D3A" w:rsidRDefault="00664743" w:rsidP="007D5AC1"/>
    <w:p w14:paraId="1704D3B8" w14:textId="77777777" w:rsidR="00664743" w:rsidRPr="00F67D3A" w:rsidRDefault="00664743" w:rsidP="007D5AC1"/>
    <w:p w14:paraId="2F3AF7E3" w14:textId="77777777" w:rsidR="00664743" w:rsidRPr="00F67D3A" w:rsidRDefault="00664743" w:rsidP="007D5AC1"/>
    <w:p w14:paraId="0444823B" w14:textId="77777777" w:rsidR="00664743" w:rsidRPr="00F67D3A" w:rsidRDefault="005811CE" w:rsidP="007D5AC1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58841B7C" wp14:editId="5F1F4DEB">
                <wp:simplePos x="0" y="0"/>
                <wp:positionH relativeFrom="column">
                  <wp:posOffset>1143000</wp:posOffset>
                </wp:positionH>
                <wp:positionV relativeFrom="page">
                  <wp:posOffset>1371600</wp:posOffset>
                </wp:positionV>
                <wp:extent cx="5372100" cy="6629400"/>
                <wp:effectExtent l="0" t="0" r="0" b="0"/>
                <wp:wrapNone/>
                <wp:docPr id="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662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353C8A" w14:textId="77777777" w:rsidR="00271566" w:rsidRPr="00271566" w:rsidRDefault="00271566" w:rsidP="00271566">
                            <w:pPr>
                              <w:pStyle w:val="My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EE2633"/>
                                <w:kern w:val="32"/>
                                <w:sz w:val="40"/>
                                <w:szCs w:val="40"/>
                              </w:rPr>
                            </w:pPr>
                            <w:r w:rsidRPr="00271566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EE2633"/>
                                <w:kern w:val="32"/>
                                <w:sz w:val="40"/>
                                <w:szCs w:val="40"/>
                              </w:rPr>
                              <w:t>Escopo:</w:t>
                            </w:r>
                          </w:p>
                          <w:p w14:paraId="5D606488" w14:textId="77777777" w:rsidR="00271566" w:rsidRPr="00271566" w:rsidRDefault="00271566" w:rsidP="00271566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EE2633"/>
                                <w:kern w:val="32"/>
                                <w:sz w:val="40"/>
                                <w:szCs w:val="40"/>
                              </w:rPr>
                            </w:pPr>
                            <w:r w:rsidRPr="00271566">
                              <w:rPr>
                                <w:rFonts w:ascii="Century Gothic" w:hAnsi="Century Gothic"/>
                                <w:b/>
                                <w:bCs/>
                                <w:color w:val="EE2633"/>
                                <w:kern w:val="32"/>
                                <w:sz w:val="40"/>
                                <w:szCs w:val="40"/>
                              </w:rPr>
                              <w:t>Funcionalidades:</w:t>
                            </w:r>
                          </w:p>
                          <w:p w14:paraId="55FD8C8C" w14:textId="77777777" w:rsidR="00271566" w:rsidRPr="00271566" w:rsidRDefault="00271566" w:rsidP="00C7592E">
                            <w:pPr>
                              <w:pStyle w:val="My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kern w:val="32"/>
                                <w:sz w:val="32"/>
                                <w:szCs w:val="32"/>
                              </w:rPr>
                            </w:pPr>
                            <w:r w:rsidRPr="00271566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kern w:val="32"/>
                                <w:sz w:val="32"/>
                                <w:szCs w:val="32"/>
                              </w:rPr>
                              <w:t>Gráficos interativos mostrando o desempenho histórico dos pilotos da F1.</w:t>
                            </w:r>
                          </w:p>
                          <w:p w14:paraId="7B05BA36" w14:textId="77777777" w:rsidR="00271566" w:rsidRPr="00271566" w:rsidRDefault="00271566" w:rsidP="00C7592E">
                            <w:pPr>
                              <w:pStyle w:val="My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kern w:val="32"/>
                                <w:sz w:val="32"/>
                                <w:szCs w:val="32"/>
                              </w:rPr>
                            </w:pPr>
                            <w:r w:rsidRPr="00271566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kern w:val="32"/>
                                <w:sz w:val="32"/>
                                <w:szCs w:val="32"/>
                              </w:rPr>
                              <w:t>Quiz para testar os conhecimentos dos usuários sobre a história da Fórmula 1.</w:t>
                            </w:r>
                          </w:p>
                          <w:p w14:paraId="25C5A447" w14:textId="77777777" w:rsidR="00271566" w:rsidRPr="00271566" w:rsidRDefault="00271566" w:rsidP="00C7592E">
                            <w:pPr>
                              <w:pStyle w:val="My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kern w:val="32"/>
                                <w:sz w:val="32"/>
                                <w:szCs w:val="32"/>
                              </w:rPr>
                            </w:pPr>
                            <w:r w:rsidRPr="00271566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kern w:val="32"/>
                                <w:sz w:val="32"/>
                                <w:szCs w:val="32"/>
                              </w:rPr>
                              <w:t>Área de login e cadastro para personalizar a experiência do usuário e permitir o acesso ao quiz.</w:t>
                            </w:r>
                          </w:p>
                          <w:p w14:paraId="2A3BF89C" w14:textId="77777777" w:rsidR="00271566" w:rsidRPr="00271566" w:rsidRDefault="00271566" w:rsidP="00271566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EE2633"/>
                                <w:kern w:val="32"/>
                                <w:sz w:val="40"/>
                                <w:szCs w:val="40"/>
                              </w:rPr>
                            </w:pPr>
                            <w:r w:rsidRPr="00271566">
                              <w:rPr>
                                <w:rFonts w:ascii="Century Gothic" w:hAnsi="Century Gothic"/>
                                <w:b/>
                                <w:bCs/>
                                <w:color w:val="EE2633"/>
                                <w:kern w:val="32"/>
                                <w:sz w:val="40"/>
                                <w:szCs w:val="40"/>
                              </w:rPr>
                              <w:t>Tecnologias:</w:t>
                            </w:r>
                          </w:p>
                          <w:p w14:paraId="59BD30B8" w14:textId="77777777" w:rsidR="00271566" w:rsidRPr="00271566" w:rsidRDefault="00271566" w:rsidP="00271566">
                            <w:pPr>
                              <w:pStyle w:val="My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kern w:val="32"/>
                                <w:sz w:val="32"/>
                                <w:szCs w:val="32"/>
                              </w:rPr>
                            </w:pPr>
                            <w:r w:rsidRPr="00271566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kern w:val="32"/>
                                <w:sz w:val="32"/>
                                <w:szCs w:val="32"/>
                              </w:rPr>
                              <w:t>Desenvolvimento web utilizando HTML, CSS e JavaScript.</w:t>
                            </w:r>
                          </w:p>
                          <w:p w14:paraId="4A02D796" w14:textId="77777777" w:rsidR="00271566" w:rsidRPr="00271566" w:rsidRDefault="00271566" w:rsidP="00271566">
                            <w:pPr>
                              <w:pStyle w:val="My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kern w:val="32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271566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kern w:val="32"/>
                                <w:sz w:val="32"/>
                                <w:szCs w:val="32"/>
                                <w:lang w:val="pt-BR"/>
                              </w:rPr>
                              <w:t xml:space="preserve">Armazenamento de dados dos usuários (para o login e cadastro) utilizando </w:t>
                            </w:r>
                            <w:proofErr w:type="spellStart"/>
                            <w:r w:rsidRPr="00271566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kern w:val="32"/>
                                <w:sz w:val="32"/>
                                <w:szCs w:val="32"/>
                                <w:lang w:val="pt-BR"/>
                              </w:rPr>
                              <w:t>Sessionstorage</w:t>
                            </w:r>
                            <w:proofErr w:type="spellEnd"/>
                            <w:r w:rsidRPr="00271566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kern w:val="32"/>
                                <w:sz w:val="32"/>
                                <w:szCs w:val="32"/>
                                <w:lang w:val="pt-BR"/>
                              </w:rPr>
                              <w:t xml:space="preserve"> e MySQL.</w:t>
                            </w:r>
                          </w:p>
                          <w:p w14:paraId="6A15800A" w14:textId="77777777" w:rsidR="00271566" w:rsidRPr="00271566" w:rsidRDefault="00271566" w:rsidP="00271566">
                            <w:pPr>
                              <w:pStyle w:val="M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EE2633"/>
                                <w:kern w:val="32"/>
                                <w:sz w:val="40"/>
                                <w:szCs w:val="40"/>
                              </w:rPr>
                            </w:pPr>
                            <w:r w:rsidRPr="00271566">
                              <w:rPr>
                                <w:rFonts w:ascii="Century Gothic" w:hAnsi="Century Gothic"/>
                                <w:b/>
                                <w:bCs/>
                                <w:color w:val="EE2633"/>
                                <w:kern w:val="32"/>
                                <w:sz w:val="40"/>
                                <w:szCs w:val="40"/>
                              </w:rPr>
                              <w:t>Público-alvo:</w:t>
                            </w:r>
                          </w:p>
                          <w:p w14:paraId="55DDE4B6" w14:textId="77777777" w:rsidR="00271566" w:rsidRPr="00271566" w:rsidRDefault="00271566" w:rsidP="00271566">
                            <w:pPr>
                              <w:pStyle w:val="My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kern w:val="32"/>
                                <w:sz w:val="32"/>
                                <w:szCs w:val="32"/>
                              </w:rPr>
                            </w:pPr>
                            <w:r w:rsidRPr="00271566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kern w:val="32"/>
                                <w:sz w:val="32"/>
                                <w:szCs w:val="32"/>
                              </w:rPr>
                              <w:t>Fãs de Fórmula 1, tanto os mais experientes quanto os iniciantes.</w:t>
                            </w:r>
                          </w:p>
                          <w:p w14:paraId="3C9BF53B" w14:textId="77777777" w:rsidR="00271566" w:rsidRPr="00271566" w:rsidRDefault="00271566" w:rsidP="00271566">
                            <w:pPr>
                              <w:pStyle w:val="My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kern w:val="32"/>
                                <w:sz w:val="32"/>
                                <w:szCs w:val="32"/>
                              </w:rPr>
                            </w:pPr>
                            <w:r w:rsidRPr="00271566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kern w:val="32"/>
                                <w:sz w:val="32"/>
                                <w:szCs w:val="32"/>
                              </w:rPr>
                              <w:t>Pessoas interessadas em aprender mais sobre os pilotos e a história da F1.</w:t>
                            </w:r>
                          </w:p>
                          <w:p w14:paraId="546F8876" w14:textId="77777777" w:rsidR="00C413DE" w:rsidRPr="000D28C5" w:rsidRDefault="00C413DE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Century Gothic" w:hAnsi="Century Gothic" w:cs="Times New Roman"/>
                                <w:color w:val="333333"/>
                                <w:lang w:val="en-US"/>
                              </w:rPr>
                            </w:pPr>
                          </w:p>
                          <w:p w14:paraId="55D2FC8B" w14:textId="77777777" w:rsidR="00C413DE" w:rsidRPr="000D28C5" w:rsidRDefault="00C413DE" w:rsidP="00C413DE">
                            <w:pPr>
                              <w:pStyle w:val="MyHeadtitle"/>
                              <w:rPr>
                                <w:rFonts w:ascii="Century Gothic" w:hAnsi="Century Gothic" w:cs="Times New Roman"/>
                                <w:color w:val="024BAD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41B7C" id="Text Box 120" o:spid="_x0000_s1029" type="#_x0000_t202" style="position:absolute;margin-left:90pt;margin-top:108pt;width:423pt;height:522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Lo4wEAALcDAAAOAAAAZHJzL2Uyb0RvYy54bWysU9tu1DAQfUfiHyy/s8mmNIVos1VpVYRU&#10;LlLpBziOk1gkHjP2brJ8PWMnu13oG+LF8njsM3POHG+up6Fne4VOgyn5epVypoyEWpu25E/f79+8&#10;48x5YWrRg1ElPyjHr7evX21GW6gMOuhrhYxAjCtGW/LOe1skiZOdGoRbgVWGkg3gIDyF2CY1ipHQ&#10;hz7J0jRPRsDaIkjlHJ3ezUm+jfhNo6T/2jROedaXnHrzccW4VmFNthtRtChsp+XShviHLgahDRU9&#10;Qd0JL9gO9QuoQUsEB41fSRgSaBotVeRAbNbpX2weO2FV5ELiOHuSyf0/WPll/2i/IfPTB5hogJGE&#10;sw8gfzhm4LYTplU3iDB2StRUeB0kS0briuVpkNoVLoBU42eoachi5yECTQ0OQRXiyQidBnA4ia4m&#10;zyQdXl5cZeuUUpJyeZ69f0tBqCGK43OLzn9UMLCwKTnSVCO82D84P189XgnVDNzrvo+T7c0fB4Q5&#10;n6hojeX1sf+ZiZ+qiem65FnoIuQqqA/EDmF2D7mdNh3gL85Gck7J3c+dQMVZ/8mQQhf55VVOVjsP&#10;8DyozgNhJEGV3HM2b2/9bM+dRd12VGmeiYEbUrXRke9zV8ssyB1RscXJwX7ncbz1/N+2vwEAAP//&#10;AwBQSwMEFAAGAAgAAAAhALz3AcHbAAAADQEAAA8AAABkcnMvZG93bnJldi54bWxMjzFPwzAQhXck&#10;/oN1SGzUToaqSuNUqFJh6ULpwubaRxIlPlux24Z/z2WC7Xu6p3fv1bvZj+KGU+oDaShWCgSSDa6n&#10;VsP58/CyAZGyIWfGQKjhBxPsmseH2lQu3OkDb6fcCg6hVBkNXc6xkjLZDr1JqxCR+PYdJm8yy6mV&#10;bjJ3DvejLJVaS2964g+dibjv0A6nq9cQ32xBuR9i0eNxHqbzMb9/Wa2fn+bXLYiMc/4zw1Kfq0PD&#10;nS7hSi6JkfVG8ZasoSzWDItDlQtdmBgUyKaW/1c0vwAAAP//AwBQSwECLQAUAAYACAAAACEAtoM4&#10;kv4AAADhAQAAEwAAAAAAAAAAAAAAAAAAAAAAW0NvbnRlbnRfVHlwZXNdLnhtbFBLAQItABQABgAI&#10;AAAAIQA4/SH/1gAAAJQBAAALAAAAAAAAAAAAAAAAAC8BAABfcmVscy8ucmVsc1BLAQItABQABgAI&#10;AAAAIQCviTLo4wEAALcDAAAOAAAAAAAAAAAAAAAAAC4CAABkcnMvZTJvRG9jLnhtbFBLAQItABQA&#10;BgAIAAAAIQC89wHB2wAAAA0BAAAPAAAAAAAAAAAAAAAAAD0EAABkcnMvZG93bnJldi54bWxQSwUG&#10;AAAAAAQABADzAAAARQUAAAAA&#10;" filled="f" fillcolor="#fffffe" stroked="f" strokecolor="#212120" insetpen="t">
                <v:textbox inset="2.88pt,2.88pt,2.88pt,2.88pt">
                  <w:txbxContent>
                    <w:p w14:paraId="68353C8A" w14:textId="77777777" w:rsidR="00271566" w:rsidRPr="00271566" w:rsidRDefault="00271566" w:rsidP="00271566">
                      <w:pPr>
                        <w:pStyle w:val="My"/>
                        <w:jc w:val="both"/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color w:val="EE2633"/>
                          <w:kern w:val="32"/>
                          <w:sz w:val="40"/>
                          <w:szCs w:val="40"/>
                        </w:rPr>
                      </w:pPr>
                      <w:r w:rsidRPr="00271566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color w:val="EE2633"/>
                          <w:kern w:val="32"/>
                          <w:sz w:val="40"/>
                          <w:szCs w:val="40"/>
                        </w:rPr>
                        <w:t>Escopo:</w:t>
                      </w:r>
                    </w:p>
                    <w:p w14:paraId="5D606488" w14:textId="77777777" w:rsidR="00271566" w:rsidRPr="00271566" w:rsidRDefault="00271566" w:rsidP="00271566">
                      <w:pPr>
                        <w:pStyle w:val="My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entury Gothic" w:hAnsi="Century Gothic"/>
                          <w:b/>
                          <w:bCs/>
                          <w:color w:val="EE2633"/>
                          <w:kern w:val="32"/>
                          <w:sz w:val="40"/>
                          <w:szCs w:val="40"/>
                        </w:rPr>
                      </w:pPr>
                      <w:r w:rsidRPr="00271566">
                        <w:rPr>
                          <w:rFonts w:ascii="Century Gothic" w:hAnsi="Century Gothic"/>
                          <w:b/>
                          <w:bCs/>
                          <w:color w:val="EE2633"/>
                          <w:kern w:val="32"/>
                          <w:sz w:val="40"/>
                          <w:szCs w:val="40"/>
                        </w:rPr>
                        <w:t>Funcionalidades:</w:t>
                      </w:r>
                    </w:p>
                    <w:p w14:paraId="55FD8C8C" w14:textId="77777777" w:rsidR="00271566" w:rsidRPr="00271566" w:rsidRDefault="00271566" w:rsidP="00C7592E">
                      <w:pPr>
                        <w:pStyle w:val="My"/>
                        <w:numPr>
                          <w:ilvl w:val="1"/>
                          <w:numId w:val="2"/>
                        </w:numPr>
                        <w:jc w:val="both"/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kern w:val="32"/>
                          <w:sz w:val="32"/>
                          <w:szCs w:val="32"/>
                        </w:rPr>
                      </w:pPr>
                      <w:r w:rsidRPr="00271566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kern w:val="32"/>
                          <w:sz w:val="32"/>
                          <w:szCs w:val="32"/>
                        </w:rPr>
                        <w:t>Gráficos interativos mostrando o desempenho histórico dos pilotos da F1.</w:t>
                      </w:r>
                    </w:p>
                    <w:p w14:paraId="7B05BA36" w14:textId="77777777" w:rsidR="00271566" w:rsidRPr="00271566" w:rsidRDefault="00271566" w:rsidP="00C7592E">
                      <w:pPr>
                        <w:pStyle w:val="My"/>
                        <w:numPr>
                          <w:ilvl w:val="1"/>
                          <w:numId w:val="2"/>
                        </w:numPr>
                        <w:jc w:val="both"/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kern w:val="32"/>
                          <w:sz w:val="32"/>
                          <w:szCs w:val="32"/>
                        </w:rPr>
                      </w:pPr>
                      <w:r w:rsidRPr="00271566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kern w:val="32"/>
                          <w:sz w:val="32"/>
                          <w:szCs w:val="32"/>
                        </w:rPr>
                        <w:t>Quiz para testar os conhecimentos dos usuários sobre a história da Fórmula 1.</w:t>
                      </w:r>
                    </w:p>
                    <w:p w14:paraId="25C5A447" w14:textId="77777777" w:rsidR="00271566" w:rsidRPr="00271566" w:rsidRDefault="00271566" w:rsidP="00C7592E">
                      <w:pPr>
                        <w:pStyle w:val="My"/>
                        <w:numPr>
                          <w:ilvl w:val="1"/>
                          <w:numId w:val="2"/>
                        </w:numPr>
                        <w:jc w:val="both"/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kern w:val="32"/>
                          <w:sz w:val="32"/>
                          <w:szCs w:val="32"/>
                        </w:rPr>
                      </w:pPr>
                      <w:r w:rsidRPr="00271566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kern w:val="32"/>
                          <w:sz w:val="32"/>
                          <w:szCs w:val="32"/>
                        </w:rPr>
                        <w:t>Área de login e cadastro para personalizar a experiência do usuário e permitir o acesso ao quiz.</w:t>
                      </w:r>
                    </w:p>
                    <w:p w14:paraId="2A3BF89C" w14:textId="77777777" w:rsidR="00271566" w:rsidRPr="00271566" w:rsidRDefault="00271566" w:rsidP="00271566">
                      <w:pPr>
                        <w:pStyle w:val="My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entury Gothic" w:hAnsi="Century Gothic"/>
                          <w:b/>
                          <w:bCs/>
                          <w:color w:val="EE2633"/>
                          <w:kern w:val="32"/>
                          <w:sz w:val="40"/>
                          <w:szCs w:val="40"/>
                        </w:rPr>
                      </w:pPr>
                      <w:r w:rsidRPr="00271566">
                        <w:rPr>
                          <w:rFonts w:ascii="Century Gothic" w:hAnsi="Century Gothic"/>
                          <w:b/>
                          <w:bCs/>
                          <w:color w:val="EE2633"/>
                          <w:kern w:val="32"/>
                          <w:sz w:val="40"/>
                          <w:szCs w:val="40"/>
                        </w:rPr>
                        <w:t>Tecnologias:</w:t>
                      </w:r>
                    </w:p>
                    <w:p w14:paraId="59BD30B8" w14:textId="77777777" w:rsidR="00271566" w:rsidRPr="00271566" w:rsidRDefault="00271566" w:rsidP="00271566">
                      <w:pPr>
                        <w:pStyle w:val="My"/>
                        <w:numPr>
                          <w:ilvl w:val="1"/>
                          <w:numId w:val="2"/>
                        </w:numPr>
                        <w:jc w:val="both"/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kern w:val="32"/>
                          <w:sz w:val="32"/>
                          <w:szCs w:val="32"/>
                        </w:rPr>
                      </w:pPr>
                      <w:r w:rsidRPr="00271566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kern w:val="32"/>
                          <w:sz w:val="32"/>
                          <w:szCs w:val="32"/>
                        </w:rPr>
                        <w:t>Desenvolvimento web utilizando HTML, CSS e JavaScript.</w:t>
                      </w:r>
                    </w:p>
                    <w:p w14:paraId="4A02D796" w14:textId="77777777" w:rsidR="00271566" w:rsidRPr="00271566" w:rsidRDefault="00271566" w:rsidP="00271566">
                      <w:pPr>
                        <w:pStyle w:val="My"/>
                        <w:numPr>
                          <w:ilvl w:val="1"/>
                          <w:numId w:val="2"/>
                        </w:numPr>
                        <w:jc w:val="both"/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kern w:val="32"/>
                          <w:sz w:val="32"/>
                          <w:szCs w:val="32"/>
                          <w:lang w:val="pt-BR"/>
                        </w:rPr>
                      </w:pPr>
                      <w:r w:rsidRPr="00271566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kern w:val="32"/>
                          <w:sz w:val="32"/>
                          <w:szCs w:val="32"/>
                          <w:lang w:val="pt-BR"/>
                        </w:rPr>
                        <w:t xml:space="preserve">Armazenamento de dados dos usuários (para o login e cadastro) utilizando </w:t>
                      </w:r>
                      <w:proofErr w:type="spellStart"/>
                      <w:r w:rsidRPr="00271566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kern w:val="32"/>
                          <w:sz w:val="32"/>
                          <w:szCs w:val="32"/>
                          <w:lang w:val="pt-BR"/>
                        </w:rPr>
                        <w:t>Sessionstorage</w:t>
                      </w:r>
                      <w:proofErr w:type="spellEnd"/>
                      <w:r w:rsidRPr="00271566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kern w:val="32"/>
                          <w:sz w:val="32"/>
                          <w:szCs w:val="32"/>
                          <w:lang w:val="pt-BR"/>
                        </w:rPr>
                        <w:t xml:space="preserve"> e MySQL.</w:t>
                      </w:r>
                    </w:p>
                    <w:p w14:paraId="6A15800A" w14:textId="77777777" w:rsidR="00271566" w:rsidRPr="00271566" w:rsidRDefault="00271566" w:rsidP="00271566">
                      <w:pPr>
                        <w:pStyle w:val="My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entury Gothic" w:hAnsi="Century Gothic"/>
                          <w:b/>
                          <w:bCs/>
                          <w:color w:val="EE2633"/>
                          <w:kern w:val="32"/>
                          <w:sz w:val="40"/>
                          <w:szCs w:val="40"/>
                        </w:rPr>
                      </w:pPr>
                      <w:r w:rsidRPr="00271566">
                        <w:rPr>
                          <w:rFonts w:ascii="Century Gothic" w:hAnsi="Century Gothic"/>
                          <w:b/>
                          <w:bCs/>
                          <w:color w:val="EE2633"/>
                          <w:kern w:val="32"/>
                          <w:sz w:val="40"/>
                          <w:szCs w:val="40"/>
                        </w:rPr>
                        <w:t>Público-alvo:</w:t>
                      </w:r>
                    </w:p>
                    <w:p w14:paraId="55DDE4B6" w14:textId="77777777" w:rsidR="00271566" w:rsidRPr="00271566" w:rsidRDefault="00271566" w:rsidP="00271566">
                      <w:pPr>
                        <w:pStyle w:val="My"/>
                        <w:numPr>
                          <w:ilvl w:val="1"/>
                          <w:numId w:val="2"/>
                        </w:numPr>
                        <w:jc w:val="both"/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kern w:val="32"/>
                          <w:sz w:val="32"/>
                          <w:szCs w:val="32"/>
                        </w:rPr>
                      </w:pPr>
                      <w:r w:rsidRPr="00271566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kern w:val="32"/>
                          <w:sz w:val="32"/>
                          <w:szCs w:val="32"/>
                        </w:rPr>
                        <w:t>Fãs de Fórmula 1, tanto os mais experientes quanto os iniciantes.</w:t>
                      </w:r>
                    </w:p>
                    <w:p w14:paraId="3C9BF53B" w14:textId="77777777" w:rsidR="00271566" w:rsidRPr="00271566" w:rsidRDefault="00271566" w:rsidP="00271566">
                      <w:pPr>
                        <w:pStyle w:val="My"/>
                        <w:numPr>
                          <w:ilvl w:val="1"/>
                          <w:numId w:val="2"/>
                        </w:numPr>
                        <w:jc w:val="both"/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kern w:val="32"/>
                          <w:sz w:val="32"/>
                          <w:szCs w:val="32"/>
                        </w:rPr>
                      </w:pPr>
                      <w:r w:rsidRPr="00271566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kern w:val="32"/>
                          <w:sz w:val="32"/>
                          <w:szCs w:val="32"/>
                        </w:rPr>
                        <w:t>Pessoas interessadas em aprender mais sobre os pilotos e a história da F1.</w:t>
                      </w:r>
                    </w:p>
                    <w:p w14:paraId="546F8876" w14:textId="77777777" w:rsidR="00C413DE" w:rsidRPr="000D28C5" w:rsidRDefault="00C413DE" w:rsidP="00C413DE">
                      <w:pPr>
                        <w:pStyle w:val="My"/>
                        <w:jc w:val="both"/>
                        <w:rPr>
                          <w:rStyle w:val="sowc"/>
                          <w:rFonts w:ascii="Century Gothic" w:hAnsi="Century Gothic" w:cs="Times New Roman"/>
                          <w:color w:val="333333"/>
                          <w:lang w:val="en-US"/>
                        </w:rPr>
                      </w:pPr>
                    </w:p>
                    <w:p w14:paraId="55D2FC8B" w14:textId="77777777" w:rsidR="00C413DE" w:rsidRPr="000D28C5" w:rsidRDefault="00C413DE" w:rsidP="00C413DE">
                      <w:pPr>
                        <w:pStyle w:val="MyHeadtitle"/>
                        <w:rPr>
                          <w:rFonts w:ascii="Century Gothic" w:hAnsi="Century Gothic" w:cs="Times New Roman"/>
                          <w:color w:val="024BAD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344BED7" w14:textId="77777777" w:rsidR="00664743" w:rsidRPr="00F67D3A" w:rsidRDefault="00664743" w:rsidP="007D5AC1"/>
    <w:p w14:paraId="0F5A1ACC" w14:textId="77777777" w:rsidR="00664743" w:rsidRPr="00F67D3A" w:rsidRDefault="00664743" w:rsidP="007D5AC1"/>
    <w:p w14:paraId="0EC2ABAD" w14:textId="77777777" w:rsidR="00664743" w:rsidRPr="00F67D3A" w:rsidRDefault="00664743" w:rsidP="007D5AC1"/>
    <w:p w14:paraId="5D40BBBA" w14:textId="77777777" w:rsidR="00664743" w:rsidRPr="00F67D3A" w:rsidRDefault="00664743" w:rsidP="007D5AC1"/>
    <w:p w14:paraId="176EAB09" w14:textId="77777777" w:rsidR="00664743" w:rsidRPr="00F67D3A" w:rsidRDefault="00664743" w:rsidP="007D5AC1"/>
    <w:p w14:paraId="0BA4314B" w14:textId="77777777" w:rsidR="00664743" w:rsidRPr="00F67D3A" w:rsidRDefault="00664743" w:rsidP="007D5AC1"/>
    <w:p w14:paraId="3503C67D" w14:textId="77777777" w:rsidR="00664743" w:rsidRPr="00F67D3A" w:rsidRDefault="00664743" w:rsidP="007D5AC1"/>
    <w:p w14:paraId="6CE284BF" w14:textId="77777777" w:rsidR="00664743" w:rsidRPr="00F67D3A" w:rsidRDefault="00664743" w:rsidP="007D5AC1"/>
    <w:p w14:paraId="490B7D56" w14:textId="77777777" w:rsidR="00F0441F" w:rsidRPr="00F67D3A" w:rsidRDefault="00F0441F" w:rsidP="007D5AC1"/>
    <w:p w14:paraId="58D42016" w14:textId="77777777" w:rsidR="00664743" w:rsidRPr="00F67D3A" w:rsidRDefault="00664743" w:rsidP="007D5AC1"/>
    <w:p w14:paraId="5CDFCFA5" w14:textId="77777777" w:rsidR="00664743" w:rsidRPr="00F67D3A" w:rsidRDefault="00664743" w:rsidP="007D5AC1"/>
    <w:p w14:paraId="0AE62AA4" w14:textId="77777777" w:rsidR="00193F11" w:rsidRDefault="00193F11" w:rsidP="007D5AC1"/>
    <w:p w14:paraId="512A77C6" w14:textId="77777777" w:rsidR="00193F11" w:rsidRDefault="00193F11" w:rsidP="007D5AC1"/>
    <w:p w14:paraId="2A476C4E" w14:textId="77777777" w:rsidR="00193F11" w:rsidRDefault="00193F11" w:rsidP="007D5AC1"/>
    <w:p w14:paraId="1466EAC5" w14:textId="77777777" w:rsidR="00193F11" w:rsidRDefault="00193F11" w:rsidP="007D5AC1"/>
    <w:p w14:paraId="5450DC52" w14:textId="77777777" w:rsidR="00193F11" w:rsidRDefault="00193F11" w:rsidP="007D5AC1"/>
    <w:p w14:paraId="3AA60B09" w14:textId="77777777" w:rsidR="00193F11" w:rsidRDefault="00193F11" w:rsidP="007D5AC1"/>
    <w:p w14:paraId="63F29AB4" w14:textId="77777777" w:rsidR="00193F11" w:rsidRDefault="00193F11" w:rsidP="007D5AC1"/>
    <w:p w14:paraId="5D907428" w14:textId="77777777" w:rsidR="00193F11" w:rsidRDefault="00193F11" w:rsidP="007D5AC1"/>
    <w:p w14:paraId="65579714" w14:textId="77777777" w:rsidR="00193F11" w:rsidRDefault="00193F11" w:rsidP="007D5AC1"/>
    <w:p w14:paraId="31A4E653" w14:textId="77777777" w:rsidR="00193F11" w:rsidRDefault="00193F11" w:rsidP="007D5AC1"/>
    <w:p w14:paraId="0337A2B6" w14:textId="77777777" w:rsidR="00193F11" w:rsidRDefault="00193F11" w:rsidP="007D5AC1"/>
    <w:p w14:paraId="60F2685B" w14:textId="77777777" w:rsidR="00193F11" w:rsidRDefault="00193F11" w:rsidP="007D5AC1"/>
    <w:p w14:paraId="0F883EC3" w14:textId="77777777" w:rsidR="00193F11" w:rsidRDefault="00193F11" w:rsidP="007D5AC1"/>
    <w:p w14:paraId="3B7C4636" w14:textId="77777777" w:rsidR="00193F11" w:rsidRDefault="00193F11" w:rsidP="007D5AC1"/>
    <w:p w14:paraId="3B2B63E7" w14:textId="77777777" w:rsidR="00193F11" w:rsidRDefault="00193F11" w:rsidP="007D5AC1"/>
    <w:p w14:paraId="5EC73657" w14:textId="77777777" w:rsidR="00193F11" w:rsidRDefault="00193F11" w:rsidP="007D5AC1"/>
    <w:p w14:paraId="14D4A930" w14:textId="77777777" w:rsidR="00193F11" w:rsidRDefault="00193F11" w:rsidP="007D5AC1"/>
    <w:p w14:paraId="5BB3FD00" w14:textId="77777777" w:rsidR="00193F11" w:rsidRDefault="00193F11" w:rsidP="007D5AC1"/>
    <w:p w14:paraId="7F41E014" w14:textId="58C38714" w:rsidR="00193F11" w:rsidRDefault="00193F11" w:rsidP="007D5AC1"/>
    <w:p w14:paraId="7ED579D6" w14:textId="77777777" w:rsidR="00193F11" w:rsidRDefault="00193F11" w:rsidP="007D5AC1"/>
    <w:p w14:paraId="1F07C61E" w14:textId="2469F328" w:rsidR="00193F11" w:rsidRDefault="00193F11" w:rsidP="007D5AC1"/>
    <w:p w14:paraId="55E8C830" w14:textId="4EEB0DF5" w:rsidR="00193F11" w:rsidRDefault="00193F11" w:rsidP="007D5AC1"/>
    <w:p w14:paraId="73405305" w14:textId="04C352AF" w:rsidR="00193F11" w:rsidRDefault="00193F11" w:rsidP="007D5AC1"/>
    <w:p w14:paraId="622C12F0" w14:textId="10211C0D" w:rsidR="00193F11" w:rsidRDefault="00193F11" w:rsidP="007D5AC1"/>
    <w:p w14:paraId="4865F9B0" w14:textId="75908D64" w:rsidR="00193F11" w:rsidRDefault="00193F11" w:rsidP="007D5AC1"/>
    <w:p w14:paraId="316FC95B" w14:textId="785F48A5" w:rsidR="00193F11" w:rsidRDefault="00193F11" w:rsidP="007D5AC1"/>
    <w:p w14:paraId="300FD55C" w14:textId="77777777" w:rsidR="00193F11" w:rsidRDefault="00193F11" w:rsidP="007D5AC1"/>
    <w:p w14:paraId="3D18CD5F" w14:textId="310F312F" w:rsidR="00193F11" w:rsidRDefault="00193F11" w:rsidP="007D5AC1"/>
    <w:p w14:paraId="306C8AE2" w14:textId="2EDEA913" w:rsidR="00193F11" w:rsidRDefault="00193F11" w:rsidP="007D5AC1"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2D3F6C61" wp14:editId="211CC9D8">
            <wp:simplePos x="0" y="0"/>
            <wp:positionH relativeFrom="column">
              <wp:posOffset>0</wp:posOffset>
            </wp:positionH>
            <wp:positionV relativeFrom="paragraph">
              <wp:posOffset>86995</wp:posOffset>
            </wp:positionV>
            <wp:extent cx="8001000" cy="1899285"/>
            <wp:effectExtent l="0" t="0" r="0" b="5715"/>
            <wp:wrapNone/>
            <wp:docPr id="810110440" name="Picture 16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1899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5A725" w14:textId="4A976B01" w:rsidR="00193F11" w:rsidRDefault="00193F11" w:rsidP="007D5AC1"/>
    <w:p w14:paraId="3F142E90" w14:textId="1622131E" w:rsidR="00193F11" w:rsidRDefault="00193F11" w:rsidP="007D5AC1"/>
    <w:p w14:paraId="4E5E2461" w14:textId="77777777" w:rsidR="00193F11" w:rsidRDefault="00193F11" w:rsidP="007D5AC1"/>
    <w:p w14:paraId="69330BEF" w14:textId="77777777" w:rsidR="00193F11" w:rsidRDefault="00193F11" w:rsidP="007D5AC1"/>
    <w:p w14:paraId="2721CE11" w14:textId="77777777" w:rsidR="00193F11" w:rsidRPr="00C7592E" w:rsidRDefault="00193F11" w:rsidP="00193F11">
      <w:pPr>
        <w:pStyle w:val="Ttulo4"/>
        <w:spacing w:before="319" w:after="319"/>
        <w:ind w:left="624"/>
        <w:jc w:val="center"/>
        <w:rPr>
          <w:rFonts w:ascii="MS Gothic" w:eastAsia="MS Gothic" w:hAnsi="MS Gothic" w:cs="MS Gothic"/>
          <w:b/>
          <w:bCs/>
          <w:i w:val="0"/>
          <w:iCs w:val="0"/>
          <w:sz w:val="24"/>
          <w:szCs w:val="24"/>
          <w:lang w:val="en-US"/>
        </w:rPr>
      </w:pPr>
      <w:proofErr w:type="spellStart"/>
      <w:r w:rsidRPr="00C7592E">
        <w:rPr>
          <w:rFonts w:ascii="Century Gothic" w:eastAsia="MS Gothic" w:hAnsi="Century Gothic" w:cs="MS Gothic"/>
          <w:b/>
          <w:bCs/>
          <w:i w:val="0"/>
          <w:iCs w:val="0"/>
          <w:color w:val="FF0000"/>
          <w:sz w:val="40"/>
          <w:szCs w:val="40"/>
          <w:lang w:val="en-US"/>
        </w:rPr>
        <w:lastRenderedPageBreak/>
        <w:t>Restrições</w:t>
      </w:r>
      <w:proofErr w:type="spellEnd"/>
      <w:r w:rsidRPr="00C7592E">
        <w:rPr>
          <w:rFonts w:ascii="MS Gothic" w:eastAsia="MS Gothic" w:hAnsi="MS Gothic" w:cs="MS Gothic"/>
          <w:b/>
          <w:bCs/>
          <w:i w:val="0"/>
          <w:iCs w:val="0"/>
          <w:sz w:val="24"/>
          <w:szCs w:val="24"/>
          <w:lang w:val="en-US"/>
        </w:rPr>
        <w:t>:</w:t>
      </w:r>
    </w:p>
    <w:p w14:paraId="56EB2C8B" w14:textId="77777777" w:rsidR="00193F11" w:rsidRDefault="00193F11" w:rsidP="00193F11">
      <w:pPr>
        <w:pStyle w:val="PargrafodaLista"/>
        <w:numPr>
          <w:ilvl w:val="0"/>
          <w:numId w:val="5"/>
        </w:numPr>
        <w:spacing w:after="0"/>
        <w:ind w:left="624"/>
        <w:rPr>
          <w:rFonts w:ascii="MS Gothic" w:eastAsia="MS Gothic" w:hAnsi="MS Gothic" w:cs="MS Gothic"/>
          <w:sz w:val="24"/>
          <w:szCs w:val="24"/>
          <w:lang w:val="en-US"/>
        </w:rPr>
      </w:pPr>
      <w:proofErr w:type="spellStart"/>
      <w:r w:rsidRPr="00C7592E">
        <w:rPr>
          <w:rFonts w:ascii="MS Gothic" w:eastAsia="MS Gothic" w:hAnsi="MS Gothic" w:cs="MS Gothic"/>
          <w:b/>
          <w:bCs/>
          <w:color w:val="FF0000"/>
          <w:sz w:val="24"/>
          <w:szCs w:val="24"/>
          <w:lang w:val="en-US"/>
        </w:rPr>
        <w:t>Limitação</w:t>
      </w:r>
      <w:proofErr w:type="spellEnd"/>
      <w:r w:rsidRPr="00C7592E">
        <w:rPr>
          <w:rFonts w:ascii="MS Gothic" w:eastAsia="MS Gothic" w:hAnsi="MS Gothic" w:cs="MS Gothic"/>
          <w:b/>
          <w:bCs/>
          <w:color w:val="FF0000"/>
          <w:sz w:val="24"/>
          <w:szCs w:val="24"/>
          <w:lang w:val="en-US"/>
        </w:rPr>
        <w:t xml:space="preserve"> de tempo e </w:t>
      </w:r>
      <w:proofErr w:type="spellStart"/>
      <w:r w:rsidRPr="00C7592E">
        <w:rPr>
          <w:rFonts w:ascii="MS Gothic" w:eastAsia="MS Gothic" w:hAnsi="MS Gothic" w:cs="MS Gothic"/>
          <w:b/>
          <w:bCs/>
          <w:color w:val="FF0000"/>
          <w:sz w:val="24"/>
          <w:szCs w:val="24"/>
          <w:lang w:val="en-US"/>
        </w:rPr>
        <w:t>recursos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: O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projeto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será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desenvolvido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dentro de um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prazo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específico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, com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recursos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limitados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>.</w:t>
      </w:r>
    </w:p>
    <w:p w14:paraId="1718A1D5" w14:textId="77777777" w:rsidR="00193F11" w:rsidRDefault="00193F11" w:rsidP="00193F11">
      <w:pPr>
        <w:pStyle w:val="PargrafodaLista"/>
        <w:numPr>
          <w:ilvl w:val="0"/>
          <w:numId w:val="5"/>
        </w:numPr>
        <w:spacing w:after="0"/>
        <w:ind w:left="624"/>
        <w:rPr>
          <w:rFonts w:ascii="MS Gothic" w:eastAsia="MS Gothic" w:hAnsi="MS Gothic" w:cs="MS Gothic"/>
          <w:sz w:val="24"/>
          <w:szCs w:val="24"/>
          <w:lang w:val="en-US"/>
        </w:rPr>
      </w:pPr>
      <w:r w:rsidRPr="00C7592E">
        <w:rPr>
          <w:rFonts w:ascii="MS Gothic" w:eastAsia="MS Gothic" w:hAnsi="MS Gothic" w:cs="MS Gothic"/>
          <w:b/>
          <w:bCs/>
          <w:color w:val="FF0000"/>
          <w:sz w:val="24"/>
          <w:szCs w:val="24"/>
          <w:lang w:val="en-US"/>
        </w:rPr>
        <w:t xml:space="preserve">Foco no </w:t>
      </w:r>
      <w:proofErr w:type="spellStart"/>
      <w:r w:rsidRPr="00C7592E">
        <w:rPr>
          <w:rFonts w:ascii="MS Gothic" w:eastAsia="MS Gothic" w:hAnsi="MS Gothic" w:cs="MS Gothic"/>
          <w:b/>
          <w:bCs/>
          <w:color w:val="FF0000"/>
          <w:sz w:val="24"/>
          <w:szCs w:val="24"/>
          <w:lang w:val="en-US"/>
        </w:rPr>
        <w:t>conteúdo</w:t>
      </w:r>
      <w:proofErr w:type="spellEnd"/>
      <w:r w:rsidRPr="00C7592E">
        <w:rPr>
          <w:rFonts w:ascii="MS Gothic" w:eastAsia="MS Gothic" w:hAnsi="MS Gothic" w:cs="MS Gothic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C7592E">
        <w:rPr>
          <w:rFonts w:ascii="MS Gothic" w:eastAsia="MS Gothic" w:hAnsi="MS Gothic" w:cs="MS Gothic"/>
          <w:b/>
          <w:bCs/>
          <w:color w:val="FF0000"/>
          <w:sz w:val="24"/>
          <w:szCs w:val="24"/>
          <w:lang w:val="en-US"/>
        </w:rPr>
        <w:t>interativo</w:t>
      </w:r>
      <w:proofErr w:type="spellEnd"/>
      <w:r w:rsidRPr="00C7592E">
        <w:rPr>
          <w:rFonts w:ascii="MS Gothic" w:eastAsia="MS Gothic" w:hAnsi="MS Gothic" w:cs="MS Gothic"/>
          <w:color w:val="FF0000"/>
          <w:sz w:val="24"/>
          <w:szCs w:val="24"/>
          <w:lang w:val="en-US"/>
        </w:rPr>
        <w:t xml:space="preserve">: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Embora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a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sustentabilidade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e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outras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questões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da F1 sejam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relevantes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,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não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serão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abordadas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diretamente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no site. O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foco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será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em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gráficos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históricos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e quiz.</w:t>
      </w:r>
    </w:p>
    <w:p w14:paraId="2705358F" w14:textId="77777777" w:rsidR="00193F11" w:rsidRDefault="00193F11" w:rsidP="00193F11">
      <w:pPr>
        <w:pStyle w:val="PargrafodaLista"/>
        <w:numPr>
          <w:ilvl w:val="0"/>
          <w:numId w:val="5"/>
        </w:numPr>
        <w:spacing w:after="0"/>
        <w:ind w:left="624"/>
        <w:rPr>
          <w:rFonts w:ascii="MS Gothic" w:eastAsia="MS Gothic" w:hAnsi="MS Gothic" w:cs="MS Gothic"/>
          <w:sz w:val="24"/>
          <w:szCs w:val="24"/>
          <w:lang w:val="en-US"/>
        </w:rPr>
      </w:pPr>
      <w:r w:rsidRPr="00C7592E">
        <w:rPr>
          <w:rFonts w:ascii="MS Gothic" w:eastAsia="MS Gothic" w:hAnsi="MS Gothic" w:cs="MS Gothic"/>
          <w:b/>
          <w:bCs/>
          <w:color w:val="FF0000"/>
          <w:sz w:val="24"/>
          <w:szCs w:val="24"/>
          <w:lang w:val="en-US"/>
        </w:rPr>
        <w:t>Acesso de dados</w:t>
      </w:r>
      <w:r w:rsidRPr="00C7592E">
        <w:rPr>
          <w:rFonts w:ascii="MS Gothic" w:eastAsia="MS Gothic" w:hAnsi="MS Gothic" w:cs="MS Gothic"/>
          <w:color w:val="FF0000"/>
          <w:sz w:val="24"/>
          <w:szCs w:val="24"/>
          <w:lang w:val="en-US"/>
        </w:rPr>
        <w:t xml:space="preserve">: </w:t>
      </w:r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O site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não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contará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com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grandes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bases de dados,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sendo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uma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versão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simplificada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de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interatividade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e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aprendizagem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>.</w:t>
      </w:r>
    </w:p>
    <w:p w14:paraId="0DE465E0" w14:textId="77777777" w:rsidR="00193F11" w:rsidRDefault="00193F11" w:rsidP="00193F11">
      <w:pPr>
        <w:ind w:left="624"/>
        <w:rPr>
          <w:rFonts w:ascii="MS Gothic" w:eastAsia="MS Gothic" w:hAnsi="MS Gothic" w:cs="MS Gothic"/>
        </w:rPr>
      </w:pPr>
    </w:p>
    <w:p w14:paraId="0E24FB53" w14:textId="77777777" w:rsidR="00193F11" w:rsidRDefault="00193F11" w:rsidP="00193F11">
      <w:pPr>
        <w:ind w:left="624"/>
        <w:rPr>
          <w:rFonts w:ascii="MS Gothic" w:eastAsia="MS Gothic" w:hAnsi="MS Gothic" w:cs="MS Gothic"/>
          <w:color w:val="365F91" w:themeColor="accent1" w:themeShade="BF"/>
        </w:rPr>
      </w:pPr>
    </w:p>
    <w:p w14:paraId="3BCA546D" w14:textId="77777777" w:rsidR="00193F11" w:rsidRPr="00C7592E" w:rsidRDefault="00193F11" w:rsidP="00193F11">
      <w:pPr>
        <w:pStyle w:val="Ttulo4"/>
        <w:spacing w:before="319" w:after="319"/>
        <w:ind w:left="624"/>
        <w:jc w:val="center"/>
        <w:rPr>
          <w:rFonts w:ascii="MS Gothic" w:eastAsia="MS Gothic" w:hAnsi="MS Gothic" w:cs="MS Gothic"/>
          <w:b/>
          <w:bCs/>
          <w:i w:val="0"/>
          <w:iCs w:val="0"/>
          <w:sz w:val="24"/>
          <w:szCs w:val="24"/>
          <w:lang w:val="en-US"/>
        </w:rPr>
      </w:pPr>
      <w:proofErr w:type="spellStart"/>
      <w:r w:rsidRPr="00C7592E">
        <w:rPr>
          <w:rFonts w:ascii="Century Gothic" w:eastAsia="MS Gothic" w:hAnsi="Century Gothic" w:cs="MS Gothic"/>
          <w:b/>
          <w:bCs/>
          <w:i w:val="0"/>
          <w:iCs w:val="0"/>
          <w:color w:val="FF0000"/>
          <w:sz w:val="40"/>
          <w:szCs w:val="40"/>
          <w:lang w:val="en-US"/>
        </w:rPr>
        <w:t>Justificativa</w:t>
      </w:r>
      <w:proofErr w:type="spellEnd"/>
      <w:r w:rsidRPr="00C7592E">
        <w:rPr>
          <w:rFonts w:ascii="MS Gothic" w:eastAsia="MS Gothic" w:hAnsi="MS Gothic" w:cs="MS Gothic"/>
          <w:b/>
          <w:bCs/>
          <w:i w:val="0"/>
          <w:iCs w:val="0"/>
          <w:sz w:val="24"/>
          <w:szCs w:val="24"/>
          <w:lang w:val="en-US"/>
        </w:rPr>
        <w:t>:</w:t>
      </w:r>
    </w:p>
    <w:p w14:paraId="5C15B90E" w14:textId="77777777" w:rsidR="00193F11" w:rsidRDefault="00193F11" w:rsidP="00193F11">
      <w:pPr>
        <w:spacing w:before="240" w:after="240"/>
        <w:ind w:left="624"/>
        <w:rPr>
          <w:rFonts w:ascii="MS Gothic" w:eastAsia="MS Gothic" w:hAnsi="MS Gothic" w:cs="MS Gothic"/>
        </w:rPr>
      </w:pPr>
      <w:r w:rsidRPr="6A756EBB">
        <w:rPr>
          <w:rFonts w:ascii="MS Gothic" w:eastAsia="MS Gothic" w:hAnsi="MS Gothic" w:cs="MS Gothic"/>
        </w:rPr>
        <w:t xml:space="preserve">A </w:t>
      </w:r>
      <w:proofErr w:type="spellStart"/>
      <w:r w:rsidRPr="6A756EBB">
        <w:rPr>
          <w:rFonts w:ascii="MS Gothic" w:eastAsia="MS Gothic" w:hAnsi="MS Gothic" w:cs="MS Gothic"/>
        </w:rPr>
        <w:t>Fórmula</w:t>
      </w:r>
      <w:proofErr w:type="spellEnd"/>
      <w:r w:rsidRPr="6A756EBB">
        <w:rPr>
          <w:rFonts w:ascii="MS Gothic" w:eastAsia="MS Gothic" w:hAnsi="MS Gothic" w:cs="MS Gothic"/>
        </w:rPr>
        <w:t xml:space="preserve"> 1 é um </w:t>
      </w:r>
      <w:proofErr w:type="spellStart"/>
      <w:r w:rsidRPr="6A756EBB">
        <w:rPr>
          <w:rFonts w:ascii="MS Gothic" w:eastAsia="MS Gothic" w:hAnsi="MS Gothic" w:cs="MS Gothic"/>
        </w:rPr>
        <w:t>esporte</w:t>
      </w:r>
      <w:proofErr w:type="spellEnd"/>
      <w:r w:rsidRPr="6A756EBB">
        <w:rPr>
          <w:rFonts w:ascii="MS Gothic" w:eastAsia="MS Gothic" w:hAnsi="MS Gothic" w:cs="MS Gothic"/>
        </w:rPr>
        <w:t xml:space="preserve"> que </w:t>
      </w:r>
      <w:proofErr w:type="spellStart"/>
      <w:r w:rsidRPr="6A756EBB">
        <w:rPr>
          <w:rFonts w:ascii="MS Gothic" w:eastAsia="MS Gothic" w:hAnsi="MS Gothic" w:cs="MS Gothic"/>
        </w:rPr>
        <w:t>combina</w:t>
      </w:r>
      <w:proofErr w:type="spellEnd"/>
      <w:r w:rsidRPr="6A756EBB">
        <w:rPr>
          <w:rFonts w:ascii="MS Gothic" w:eastAsia="MS Gothic" w:hAnsi="MS Gothic" w:cs="MS Gothic"/>
        </w:rPr>
        <w:t xml:space="preserve"> </w:t>
      </w:r>
      <w:proofErr w:type="spellStart"/>
      <w:r w:rsidRPr="6A756EBB">
        <w:rPr>
          <w:rFonts w:ascii="MS Gothic" w:eastAsia="MS Gothic" w:hAnsi="MS Gothic" w:cs="MS Gothic"/>
        </w:rPr>
        <w:t>inovação</w:t>
      </w:r>
      <w:proofErr w:type="spellEnd"/>
      <w:r w:rsidRPr="6A756EBB">
        <w:rPr>
          <w:rFonts w:ascii="MS Gothic" w:eastAsia="MS Gothic" w:hAnsi="MS Gothic" w:cs="MS Gothic"/>
        </w:rPr>
        <w:t xml:space="preserve">, </w:t>
      </w:r>
      <w:proofErr w:type="spellStart"/>
      <w:r w:rsidRPr="6A756EBB">
        <w:rPr>
          <w:rFonts w:ascii="MS Gothic" w:eastAsia="MS Gothic" w:hAnsi="MS Gothic" w:cs="MS Gothic"/>
        </w:rPr>
        <w:t>história</w:t>
      </w:r>
      <w:proofErr w:type="spellEnd"/>
      <w:r w:rsidRPr="6A756EBB">
        <w:rPr>
          <w:rFonts w:ascii="MS Gothic" w:eastAsia="MS Gothic" w:hAnsi="MS Gothic" w:cs="MS Gothic"/>
        </w:rPr>
        <w:t xml:space="preserve"> e </w:t>
      </w:r>
      <w:proofErr w:type="spellStart"/>
      <w:r w:rsidRPr="6A756EBB">
        <w:rPr>
          <w:rFonts w:ascii="MS Gothic" w:eastAsia="MS Gothic" w:hAnsi="MS Gothic" w:cs="MS Gothic"/>
        </w:rPr>
        <w:t>paixão</w:t>
      </w:r>
      <w:proofErr w:type="spellEnd"/>
      <w:r w:rsidRPr="6A756EBB">
        <w:rPr>
          <w:rFonts w:ascii="MS Gothic" w:eastAsia="MS Gothic" w:hAnsi="MS Gothic" w:cs="MS Gothic"/>
        </w:rPr>
        <w:t xml:space="preserve">, </w:t>
      </w:r>
      <w:proofErr w:type="spellStart"/>
      <w:r w:rsidRPr="6A756EBB">
        <w:rPr>
          <w:rFonts w:ascii="MS Gothic" w:eastAsia="MS Gothic" w:hAnsi="MS Gothic" w:cs="MS Gothic"/>
        </w:rPr>
        <w:t>atraindo</w:t>
      </w:r>
      <w:proofErr w:type="spellEnd"/>
      <w:r w:rsidRPr="6A756EBB">
        <w:rPr>
          <w:rFonts w:ascii="MS Gothic" w:eastAsia="MS Gothic" w:hAnsi="MS Gothic" w:cs="MS Gothic"/>
        </w:rPr>
        <w:t xml:space="preserve"> </w:t>
      </w:r>
      <w:proofErr w:type="spellStart"/>
      <w:r w:rsidRPr="6A756EBB">
        <w:rPr>
          <w:rFonts w:ascii="MS Gothic" w:eastAsia="MS Gothic" w:hAnsi="MS Gothic" w:cs="MS Gothic"/>
        </w:rPr>
        <w:t>milhões</w:t>
      </w:r>
      <w:proofErr w:type="spellEnd"/>
      <w:r w:rsidRPr="6A756EBB">
        <w:rPr>
          <w:rFonts w:ascii="MS Gothic" w:eastAsia="MS Gothic" w:hAnsi="MS Gothic" w:cs="MS Gothic"/>
        </w:rPr>
        <w:t xml:space="preserve"> de </w:t>
      </w:r>
      <w:proofErr w:type="spellStart"/>
      <w:r w:rsidRPr="6A756EBB">
        <w:rPr>
          <w:rFonts w:ascii="MS Gothic" w:eastAsia="MS Gothic" w:hAnsi="MS Gothic" w:cs="MS Gothic"/>
        </w:rPr>
        <w:t>fãs</w:t>
      </w:r>
      <w:proofErr w:type="spellEnd"/>
      <w:r w:rsidRPr="6A756EBB">
        <w:rPr>
          <w:rFonts w:ascii="MS Gothic" w:eastAsia="MS Gothic" w:hAnsi="MS Gothic" w:cs="MS Gothic"/>
        </w:rPr>
        <w:t xml:space="preserve"> em </w:t>
      </w:r>
      <w:proofErr w:type="spellStart"/>
      <w:r w:rsidRPr="6A756EBB">
        <w:rPr>
          <w:rFonts w:ascii="MS Gothic" w:eastAsia="MS Gothic" w:hAnsi="MS Gothic" w:cs="MS Gothic"/>
        </w:rPr>
        <w:t>todo</w:t>
      </w:r>
      <w:proofErr w:type="spellEnd"/>
      <w:r w:rsidRPr="6A756EBB">
        <w:rPr>
          <w:rFonts w:ascii="MS Gothic" w:eastAsia="MS Gothic" w:hAnsi="MS Gothic" w:cs="MS Gothic"/>
        </w:rPr>
        <w:t xml:space="preserve"> o </w:t>
      </w:r>
      <w:proofErr w:type="spellStart"/>
      <w:r w:rsidRPr="6A756EBB">
        <w:rPr>
          <w:rFonts w:ascii="MS Gothic" w:eastAsia="MS Gothic" w:hAnsi="MS Gothic" w:cs="MS Gothic"/>
        </w:rPr>
        <w:t>mundo</w:t>
      </w:r>
      <w:proofErr w:type="spellEnd"/>
      <w:r w:rsidRPr="6A756EBB">
        <w:rPr>
          <w:rFonts w:ascii="MS Gothic" w:eastAsia="MS Gothic" w:hAnsi="MS Gothic" w:cs="MS Gothic"/>
        </w:rPr>
        <w:t xml:space="preserve">. No </w:t>
      </w:r>
      <w:proofErr w:type="spellStart"/>
      <w:r w:rsidRPr="6A756EBB">
        <w:rPr>
          <w:rFonts w:ascii="MS Gothic" w:eastAsia="MS Gothic" w:hAnsi="MS Gothic" w:cs="MS Gothic"/>
        </w:rPr>
        <w:t>entanto</w:t>
      </w:r>
      <w:proofErr w:type="spellEnd"/>
      <w:r w:rsidRPr="6A756EBB">
        <w:rPr>
          <w:rFonts w:ascii="MS Gothic" w:eastAsia="MS Gothic" w:hAnsi="MS Gothic" w:cs="MS Gothic"/>
        </w:rPr>
        <w:t xml:space="preserve">, </w:t>
      </w:r>
      <w:proofErr w:type="spellStart"/>
      <w:r w:rsidRPr="6A756EBB">
        <w:rPr>
          <w:rFonts w:ascii="MS Gothic" w:eastAsia="MS Gothic" w:hAnsi="MS Gothic" w:cs="MS Gothic"/>
        </w:rPr>
        <w:t>muitos</w:t>
      </w:r>
      <w:proofErr w:type="spellEnd"/>
      <w:r w:rsidRPr="6A756EBB">
        <w:rPr>
          <w:rFonts w:ascii="MS Gothic" w:eastAsia="MS Gothic" w:hAnsi="MS Gothic" w:cs="MS Gothic"/>
        </w:rPr>
        <w:t xml:space="preserve"> </w:t>
      </w:r>
      <w:proofErr w:type="spellStart"/>
      <w:r w:rsidRPr="6A756EBB">
        <w:rPr>
          <w:rFonts w:ascii="MS Gothic" w:eastAsia="MS Gothic" w:hAnsi="MS Gothic" w:cs="MS Gothic"/>
        </w:rPr>
        <w:t>não</w:t>
      </w:r>
      <w:proofErr w:type="spellEnd"/>
      <w:r w:rsidRPr="6A756EBB">
        <w:rPr>
          <w:rFonts w:ascii="MS Gothic" w:eastAsia="MS Gothic" w:hAnsi="MS Gothic" w:cs="MS Gothic"/>
        </w:rPr>
        <w:t xml:space="preserve"> </w:t>
      </w:r>
      <w:proofErr w:type="spellStart"/>
      <w:r w:rsidRPr="6A756EBB">
        <w:rPr>
          <w:rFonts w:ascii="MS Gothic" w:eastAsia="MS Gothic" w:hAnsi="MS Gothic" w:cs="MS Gothic"/>
        </w:rPr>
        <w:t>têm</w:t>
      </w:r>
      <w:proofErr w:type="spellEnd"/>
      <w:r w:rsidRPr="6A756EBB">
        <w:rPr>
          <w:rFonts w:ascii="MS Gothic" w:eastAsia="MS Gothic" w:hAnsi="MS Gothic" w:cs="MS Gothic"/>
        </w:rPr>
        <w:t xml:space="preserve"> acesso </w:t>
      </w:r>
      <w:proofErr w:type="spellStart"/>
      <w:r w:rsidRPr="6A756EBB">
        <w:rPr>
          <w:rFonts w:ascii="MS Gothic" w:eastAsia="MS Gothic" w:hAnsi="MS Gothic" w:cs="MS Gothic"/>
        </w:rPr>
        <w:t>fácil</w:t>
      </w:r>
      <w:proofErr w:type="spellEnd"/>
      <w:r w:rsidRPr="6A756EBB">
        <w:rPr>
          <w:rFonts w:ascii="MS Gothic" w:eastAsia="MS Gothic" w:hAnsi="MS Gothic" w:cs="MS Gothic"/>
        </w:rPr>
        <w:t xml:space="preserve"> a informações </w:t>
      </w:r>
      <w:proofErr w:type="spellStart"/>
      <w:r w:rsidRPr="6A756EBB">
        <w:rPr>
          <w:rFonts w:ascii="MS Gothic" w:eastAsia="MS Gothic" w:hAnsi="MS Gothic" w:cs="MS Gothic"/>
        </w:rPr>
        <w:t>organizadas</w:t>
      </w:r>
      <w:proofErr w:type="spellEnd"/>
      <w:r w:rsidRPr="6A756EBB">
        <w:rPr>
          <w:rFonts w:ascii="MS Gothic" w:eastAsia="MS Gothic" w:hAnsi="MS Gothic" w:cs="MS Gothic"/>
        </w:rPr>
        <w:t xml:space="preserve"> sobre as </w:t>
      </w:r>
      <w:proofErr w:type="spellStart"/>
      <w:r w:rsidRPr="6A756EBB">
        <w:rPr>
          <w:rFonts w:ascii="MS Gothic" w:eastAsia="MS Gothic" w:hAnsi="MS Gothic" w:cs="MS Gothic"/>
        </w:rPr>
        <w:t>lendas</w:t>
      </w:r>
      <w:proofErr w:type="spellEnd"/>
      <w:r w:rsidRPr="6A756EBB">
        <w:rPr>
          <w:rFonts w:ascii="MS Gothic" w:eastAsia="MS Gothic" w:hAnsi="MS Gothic" w:cs="MS Gothic"/>
        </w:rPr>
        <w:t xml:space="preserve"> do </w:t>
      </w:r>
      <w:proofErr w:type="spellStart"/>
      <w:r w:rsidRPr="6A756EBB">
        <w:rPr>
          <w:rFonts w:ascii="MS Gothic" w:eastAsia="MS Gothic" w:hAnsi="MS Gothic" w:cs="MS Gothic"/>
        </w:rPr>
        <w:t>esporte</w:t>
      </w:r>
      <w:proofErr w:type="spellEnd"/>
      <w:r w:rsidRPr="6A756EBB">
        <w:rPr>
          <w:rFonts w:ascii="MS Gothic" w:eastAsia="MS Gothic" w:hAnsi="MS Gothic" w:cs="MS Gothic"/>
        </w:rPr>
        <w:t xml:space="preserve"> e seus </w:t>
      </w:r>
      <w:proofErr w:type="spellStart"/>
      <w:r w:rsidRPr="6A756EBB">
        <w:rPr>
          <w:rFonts w:ascii="MS Gothic" w:eastAsia="MS Gothic" w:hAnsi="MS Gothic" w:cs="MS Gothic"/>
        </w:rPr>
        <w:t>feitos</w:t>
      </w:r>
      <w:proofErr w:type="spellEnd"/>
      <w:r w:rsidRPr="6A756EBB">
        <w:rPr>
          <w:rFonts w:ascii="MS Gothic" w:eastAsia="MS Gothic" w:hAnsi="MS Gothic" w:cs="MS Gothic"/>
        </w:rPr>
        <w:t xml:space="preserve"> </w:t>
      </w:r>
      <w:proofErr w:type="spellStart"/>
      <w:r w:rsidRPr="6A756EBB">
        <w:rPr>
          <w:rFonts w:ascii="MS Gothic" w:eastAsia="MS Gothic" w:hAnsi="MS Gothic" w:cs="MS Gothic"/>
        </w:rPr>
        <w:t>históricos</w:t>
      </w:r>
      <w:proofErr w:type="spellEnd"/>
      <w:r w:rsidRPr="6A756EBB">
        <w:rPr>
          <w:rFonts w:ascii="MS Gothic" w:eastAsia="MS Gothic" w:hAnsi="MS Gothic" w:cs="MS Gothic"/>
        </w:rPr>
        <w:t>.</w:t>
      </w:r>
    </w:p>
    <w:p w14:paraId="486937A9" w14:textId="77777777" w:rsidR="00193F11" w:rsidRDefault="00193F11" w:rsidP="00193F11">
      <w:pPr>
        <w:spacing w:before="240" w:after="240"/>
        <w:ind w:left="624"/>
        <w:rPr>
          <w:rFonts w:ascii="MS Gothic" w:eastAsia="MS Gothic" w:hAnsi="MS Gothic" w:cs="MS Gothic"/>
        </w:rPr>
      </w:pPr>
      <w:r w:rsidRPr="6A756EBB">
        <w:rPr>
          <w:rFonts w:ascii="MS Gothic" w:eastAsia="MS Gothic" w:hAnsi="MS Gothic" w:cs="MS Gothic"/>
        </w:rPr>
        <w:t xml:space="preserve">Este </w:t>
      </w:r>
      <w:proofErr w:type="spellStart"/>
      <w:r w:rsidRPr="6A756EBB">
        <w:rPr>
          <w:rFonts w:ascii="MS Gothic" w:eastAsia="MS Gothic" w:hAnsi="MS Gothic" w:cs="MS Gothic"/>
        </w:rPr>
        <w:t>projeto</w:t>
      </w:r>
      <w:proofErr w:type="spellEnd"/>
      <w:r w:rsidRPr="6A756EBB">
        <w:rPr>
          <w:rFonts w:ascii="MS Gothic" w:eastAsia="MS Gothic" w:hAnsi="MS Gothic" w:cs="MS Gothic"/>
        </w:rPr>
        <w:t xml:space="preserve"> </w:t>
      </w:r>
      <w:proofErr w:type="spellStart"/>
      <w:r w:rsidRPr="6A756EBB">
        <w:rPr>
          <w:rFonts w:ascii="MS Gothic" w:eastAsia="MS Gothic" w:hAnsi="MS Gothic" w:cs="MS Gothic"/>
        </w:rPr>
        <w:t>busca</w:t>
      </w:r>
      <w:proofErr w:type="spellEnd"/>
      <w:r w:rsidRPr="6A756EBB">
        <w:rPr>
          <w:rFonts w:ascii="MS Gothic" w:eastAsia="MS Gothic" w:hAnsi="MS Gothic" w:cs="MS Gothic"/>
        </w:rPr>
        <w:t xml:space="preserve"> </w:t>
      </w:r>
      <w:proofErr w:type="spellStart"/>
      <w:r w:rsidRPr="6A756EBB">
        <w:rPr>
          <w:rFonts w:ascii="MS Gothic" w:eastAsia="MS Gothic" w:hAnsi="MS Gothic" w:cs="MS Gothic"/>
        </w:rPr>
        <w:t>preencher</w:t>
      </w:r>
      <w:proofErr w:type="spellEnd"/>
      <w:r w:rsidRPr="6A756EBB">
        <w:rPr>
          <w:rFonts w:ascii="MS Gothic" w:eastAsia="MS Gothic" w:hAnsi="MS Gothic" w:cs="MS Gothic"/>
        </w:rPr>
        <w:t xml:space="preserve"> </w:t>
      </w:r>
      <w:proofErr w:type="spellStart"/>
      <w:r w:rsidRPr="6A756EBB">
        <w:rPr>
          <w:rFonts w:ascii="MS Gothic" w:eastAsia="MS Gothic" w:hAnsi="MS Gothic" w:cs="MS Gothic"/>
        </w:rPr>
        <w:t>essa</w:t>
      </w:r>
      <w:proofErr w:type="spellEnd"/>
      <w:r w:rsidRPr="6A756EBB">
        <w:rPr>
          <w:rFonts w:ascii="MS Gothic" w:eastAsia="MS Gothic" w:hAnsi="MS Gothic" w:cs="MS Gothic"/>
        </w:rPr>
        <w:t xml:space="preserve"> lacuna ao </w:t>
      </w:r>
      <w:proofErr w:type="spellStart"/>
      <w:r w:rsidRPr="6A756EBB">
        <w:rPr>
          <w:rFonts w:ascii="MS Gothic" w:eastAsia="MS Gothic" w:hAnsi="MS Gothic" w:cs="MS Gothic"/>
        </w:rPr>
        <w:t>oferecer</w:t>
      </w:r>
      <w:proofErr w:type="spellEnd"/>
      <w:r w:rsidRPr="6A756EBB">
        <w:rPr>
          <w:rFonts w:ascii="MS Gothic" w:eastAsia="MS Gothic" w:hAnsi="MS Gothic" w:cs="MS Gothic"/>
        </w:rPr>
        <w:t>:</w:t>
      </w:r>
    </w:p>
    <w:p w14:paraId="0789259D" w14:textId="77777777" w:rsidR="00193F11" w:rsidRDefault="00193F11" w:rsidP="00193F11">
      <w:pPr>
        <w:pStyle w:val="PargrafodaLista"/>
        <w:numPr>
          <w:ilvl w:val="0"/>
          <w:numId w:val="4"/>
        </w:numPr>
        <w:spacing w:after="0"/>
        <w:ind w:left="624"/>
        <w:rPr>
          <w:rFonts w:ascii="MS Gothic" w:eastAsia="MS Gothic" w:hAnsi="MS Gothic" w:cs="MS Gothic"/>
          <w:sz w:val="24"/>
          <w:szCs w:val="24"/>
          <w:lang w:val="en-US"/>
        </w:rPr>
      </w:pPr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Um site que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apresenta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dados sobre a F1 de forma visual e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interativa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>.</w:t>
      </w:r>
    </w:p>
    <w:p w14:paraId="3374BBFF" w14:textId="77777777" w:rsidR="00193F11" w:rsidRDefault="00193F11" w:rsidP="00193F11">
      <w:pPr>
        <w:pStyle w:val="PargrafodaLista"/>
        <w:numPr>
          <w:ilvl w:val="0"/>
          <w:numId w:val="4"/>
        </w:numPr>
        <w:spacing w:after="0"/>
        <w:ind w:left="624"/>
        <w:rPr>
          <w:rFonts w:ascii="MS Gothic" w:eastAsia="MS Gothic" w:hAnsi="MS Gothic" w:cs="MS Gothic"/>
          <w:sz w:val="24"/>
          <w:szCs w:val="24"/>
          <w:lang w:val="en-US"/>
        </w:rPr>
      </w:pPr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Um quiz que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engaja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os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usuários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e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estimula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 xml:space="preserve"> o </w:t>
      </w:r>
      <w:proofErr w:type="spellStart"/>
      <w:r w:rsidRPr="6A756EBB">
        <w:rPr>
          <w:rFonts w:ascii="MS Gothic" w:eastAsia="MS Gothic" w:hAnsi="MS Gothic" w:cs="MS Gothic"/>
          <w:sz w:val="24"/>
          <w:szCs w:val="24"/>
          <w:lang w:val="en-US"/>
        </w:rPr>
        <w:t>aprendizado</w:t>
      </w:r>
      <w:proofErr w:type="spellEnd"/>
      <w:r w:rsidRPr="6A756EBB">
        <w:rPr>
          <w:rFonts w:ascii="MS Gothic" w:eastAsia="MS Gothic" w:hAnsi="MS Gothic" w:cs="MS Gothic"/>
          <w:sz w:val="24"/>
          <w:szCs w:val="24"/>
          <w:lang w:val="en-US"/>
        </w:rPr>
        <w:t>.</w:t>
      </w:r>
    </w:p>
    <w:p w14:paraId="205CF5D0" w14:textId="77777777" w:rsidR="00193F11" w:rsidRDefault="00193F11" w:rsidP="00193F11">
      <w:pPr>
        <w:spacing w:before="240" w:after="240"/>
        <w:ind w:left="624"/>
        <w:rPr>
          <w:rFonts w:ascii="MS Gothic" w:eastAsia="MS Gothic" w:hAnsi="MS Gothic" w:cs="MS Gothic"/>
        </w:rPr>
      </w:pPr>
      <w:r w:rsidRPr="6A756EBB">
        <w:rPr>
          <w:rFonts w:ascii="MS Gothic" w:eastAsia="MS Gothic" w:hAnsi="MS Gothic" w:cs="MS Gothic"/>
        </w:rPr>
        <w:t xml:space="preserve">Além </w:t>
      </w:r>
      <w:proofErr w:type="spellStart"/>
      <w:r w:rsidRPr="6A756EBB">
        <w:rPr>
          <w:rFonts w:ascii="MS Gothic" w:eastAsia="MS Gothic" w:hAnsi="MS Gothic" w:cs="MS Gothic"/>
        </w:rPr>
        <w:t>disso</w:t>
      </w:r>
      <w:proofErr w:type="spellEnd"/>
      <w:r w:rsidRPr="6A756EBB">
        <w:rPr>
          <w:rFonts w:ascii="MS Gothic" w:eastAsia="MS Gothic" w:hAnsi="MS Gothic" w:cs="MS Gothic"/>
        </w:rPr>
        <w:t xml:space="preserve">, a </w:t>
      </w:r>
      <w:proofErr w:type="spellStart"/>
      <w:r w:rsidRPr="6A756EBB">
        <w:rPr>
          <w:rFonts w:ascii="MS Gothic" w:eastAsia="MS Gothic" w:hAnsi="MS Gothic" w:cs="MS Gothic"/>
        </w:rPr>
        <w:t>criação</w:t>
      </w:r>
      <w:proofErr w:type="spellEnd"/>
      <w:r w:rsidRPr="6A756EBB">
        <w:rPr>
          <w:rFonts w:ascii="MS Gothic" w:eastAsia="MS Gothic" w:hAnsi="MS Gothic" w:cs="MS Gothic"/>
        </w:rPr>
        <w:t xml:space="preserve"> de um </w:t>
      </w:r>
      <w:proofErr w:type="spellStart"/>
      <w:r w:rsidRPr="6A756EBB">
        <w:rPr>
          <w:rFonts w:ascii="MS Gothic" w:eastAsia="MS Gothic" w:hAnsi="MS Gothic" w:cs="MS Gothic"/>
        </w:rPr>
        <w:t>espaço</w:t>
      </w:r>
      <w:proofErr w:type="spellEnd"/>
      <w:r w:rsidRPr="6A756EBB">
        <w:rPr>
          <w:rFonts w:ascii="MS Gothic" w:eastAsia="MS Gothic" w:hAnsi="MS Gothic" w:cs="MS Gothic"/>
        </w:rPr>
        <w:t xml:space="preserve"> que </w:t>
      </w:r>
      <w:proofErr w:type="spellStart"/>
      <w:r w:rsidRPr="6A756EBB">
        <w:rPr>
          <w:rFonts w:ascii="MS Gothic" w:eastAsia="MS Gothic" w:hAnsi="MS Gothic" w:cs="MS Gothic"/>
        </w:rPr>
        <w:t>conecta</w:t>
      </w:r>
      <w:proofErr w:type="spellEnd"/>
      <w:r w:rsidRPr="6A756EBB">
        <w:rPr>
          <w:rFonts w:ascii="MS Gothic" w:eastAsia="MS Gothic" w:hAnsi="MS Gothic" w:cs="MS Gothic"/>
        </w:rPr>
        <w:t xml:space="preserve"> </w:t>
      </w:r>
      <w:proofErr w:type="spellStart"/>
      <w:r w:rsidRPr="6A756EBB">
        <w:rPr>
          <w:rFonts w:ascii="MS Gothic" w:eastAsia="MS Gothic" w:hAnsi="MS Gothic" w:cs="MS Gothic"/>
        </w:rPr>
        <w:t>entretenimento</w:t>
      </w:r>
      <w:proofErr w:type="spellEnd"/>
      <w:r w:rsidRPr="6A756EBB">
        <w:rPr>
          <w:rFonts w:ascii="MS Gothic" w:eastAsia="MS Gothic" w:hAnsi="MS Gothic" w:cs="MS Gothic"/>
        </w:rPr>
        <w:t xml:space="preserve"> e </w:t>
      </w:r>
      <w:proofErr w:type="spellStart"/>
      <w:r w:rsidRPr="6A756EBB">
        <w:rPr>
          <w:rFonts w:ascii="MS Gothic" w:eastAsia="MS Gothic" w:hAnsi="MS Gothic" w:cs="MS Gothic"/>
        </w:rPr>
        <w:t>informação</w:t>
      </w:r>
      <w:proofErr w:type="spellEnd"/>
      <w:r w:rsidRPr="6A756EBB">
        <w:rPr>
          <w:rFonts w:ascii="MS Gothic" w:eastAsia="MS Gothic" w:hAnsi="MS Gothic" w:cs="MS Gothic"/>
        </w:rPr>
        <w:t xml:space="preserve"> </w:t>
      </w:r>
      <w:proofErr w:type="spellStart"/>
      <w:r w:rsidRPr="6A756EBB">
        <w:rPr>
          <w:rFonts w:ascii="MS Gothic" w:eastAsia="MS Gothic" w:hAnsi="MS Gothic" w:cs="MS Gothic"/>
        </w:rPr>
        <w:t>reforça</w:t>
      </w:r>
      <w:proofErr w:type="spellEnd"/>
      <w:r w:rsidRPr="6A756EBB">
        <w:rPr>
          <w:rFonts w:ascii="MS Gothic" w:eastAsia="MS Gothic" w:hAnsi="MS Gothic" w:cs="MS Gothic"/>
        </w:rPr>
        <w:t xml:space="preserve"> a </w:t>
      </w:r>
      <w:proofErr w:type="spellStart"/>
      <w:r w:rsidRPr="6A756EBB">
        <w:rPr>
          <w:rFonts w:ascii="MS Gothic" w:eastAsia="MS Gothic" w:hAnsi="MS Gothic" w:cs="MS Gothic"/>
        </w:rPr>
        <w:t>importância</w:t>
      </w:r>
      <w:proofErr w:type="spellEnd"/>
      <w:r w:rsidRPr="6A756EBB">
        <w:rPr>
          <w:rFonts w:ascii="MS Gothic" w:eastAsia="MS Gothic" w:hAnsi="MS Gothic" w:cs="MS Gothic"/>
        </w:rPr>
        <w:t xml:space="preserve"> de </w:t>
      </w:r>
      <w:proofErr w:type="spellStart"/>
      <w:r w:rsidRPr="6A756EBB">
        <w:rPr>
          <w:rFonts w:ascii="MS Gothic" w:eastAsia="MS Gothic" w:hAnsi="MS Gothic" w:cs="MS Gothic"/>
        </w:rPr>
        <w:t>tornar</w:t>
      </w:r>
      <w:proofErr w:type="spellEnd"/>
      <w:r w:rsidRPr="6A756EBB">
        <w:rPr>
          <w:rFonts w:ascii="MS Gothic" w:eastAsia="MS Gothic" w:hAnsi="MS Gothic" w:cs="MS Gothic"/>
        </w:rPr>
        <w:t xml:space="preserve"> a </w:t>
      </w:r>
      <w:proofErr w:type="spellStart"/>
      <w:r w:rsidRPr="6A756EBB">
        <w:rPr>
          <w:rFonts w:ascii="MS Gothic" w:eastAsia="MS Gothic" w:hAnsi="MS Gothic" w:cs="MS Gothic"/>
        </w:rPr>
        <w:t>história</w:t>
      </w:r>
      <w:proofErr w:type="spellEnd"/>
      <w:r w:rsidRPr="6A756EBB">
        <w:rPr>
          <w:rFonts w:ascii="MS Gothic" w:eastAsia="MS Gothic" w:hAnsi="MS Gothic" w:cs="MS Gothic"/>
        </w:rPr>
        <w:t xml:space="preserve"> do </w:t>
      </w:r>
      <w:proofErr w:type="spellStart"/>
      <w:r w:rsidRPr="6A756EBB">
        <w:rPr>
          <w:rFonts w:ascii="MS Gothic" w:eastAsia="MS Gothic" w:hAnsi="MS Gothic" w:cs="MS Gothic"/>
        </w:rPr>
        <w:t>esporte</w:t>
      </w:r>
      <w:proofErr w:type="spellEnd"/>
      <w:r w:rsidRPr="6A756EBB">
        <w:rPr>
          <w:rFonts w:ascii="MS Gothic" w:eastAsia="MS Gothic" w:hAnsi="MS Gothic" w:cs="MS Gothic"/>
        </w:rPr>
        <w:t xml:space="preserve"> </w:t>
      </w:r>
      <w:proofErr w:type="spellStart"/>
      <w:r w:rsidRPr="6A756EBB">
        <w:rPr>
          <w:rFonts w:ascii="MS Gothic" w:eastAsia="MS Gothic" w:hAnsi="MS Gothic" w:cs="MS Gothic"/>
        </w:rPr>
        <w:t>acessível</w:t>
      </w:r>
      <w:proofErr w:type="spellEnd"/>
      <w:r w:rsidRPr="6A756EBB">
        <w:rPr>
          <w:rFonts w:ascii="MS Gothic" w:eastAsia="MS Gothic" w:hAnsi="MS Gothic" w:cs="MS Gothic"/>
        </w:rPr>
        <w:t xml:space="preserve"> a todas as </w:t>
      </w:r>
      <w:proofErr w:type="spellStart"/>
      <w:r w:rsidRPr="6A756EBB">
        <w:rPr>
          <w:rFonts w:ascii="MS Gothic" w:eastAsia="MS Gothic" w:hAnsi="MS Gothic" w:cs="MS Gothic"/>
        </w:rPr>
        <w:t>gerações</w:t>
      </w:r>
      <w:proofErr w:type="spellEnd"/>
      <w:r w:rsidRPr="6A756EBB">
        <w:rPr>
          <w:rFonts w:ascii="MS Gothic" w:eastAsia="MS Gothic" w:hAnsi="MS Gothic" w:cs="MS Gothic"/>
        </w:rPr>
        <w:t>.</w:t>
      </w:r>
    </w:p>
    <w:p w14:paraId="37F12EFE" w14:textId="2997298D" w:rsidR="00193F11" w:rsidRDefault="00193F11" w:rsidP="007D5AC1"/>
    <w:p w14:paraId="5682E285" w14:textId="77777777" w:rsidR="00193F11" w:rsidRDefault="00193F11" w:rsidP="007D5AC1"/>
    <w:p w14:paraId="00571E0D" w14:textId="77777777" w:rsidR="00193F11" w:rsidRDefault="00193F11" w:rsidP="007D5AC1"/>
    <w:p w14:paraId="12F65972" w14:textId="77777777" w:rsidR="00193F11" w:rsidRDefault="00193F11" w:rsidP="007D5AC1"/>
    <w:p w14:paraId="0CFF2C6A" w14:textId="77777777" w:rsidR="00193F11" w:rsidRDefault="00193F11" w:rsidP="007D5AC1"/>
    <w:p w14:paraId="1F62B864" w14:textId="77777777" w:rsidR="00193F11" w:rsidRDefault="00193F11" w:rsidP="007D5AC1"/>
    <w:p w14:paraId="634BC4EE" w14:textId="77777777" w:rsidR="00193F11" w:rsidRDefault="00193F11" w:rsidP="007D5AC1"/>
    <w:p w14:paraId="112DDD1D" w14:textId="726EA842" w:rsidR="00664743" w:rsidRPr="00F67D3A" w:rsidRDefault="00193F11" w:rsidP="007D5AC1"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1A39E73C" wp14:editId="6E085E43">
            <wp:simplePos x="0" y="0"/>
            <wp:positionH relativeFrom="column">
              <wp:posOffset>0</wp:posOffset>
            </wp:positionH>
            <wp:positionV relativeFrom="paragraph">
              <wp:posOffset>1777365</wp:posOffset>
            </wp:positionV>
            <wp:extent cx="8001000" cy="1899285"/>
            <wp:effectExtent l="0" t="0" r="0" b="5715"/>
            <wp:wrapNone/>
            <wp:docPr id="1261862990" name="Picture 16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1899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4EFD2376" wp14:editId="4DA57ACB">
            <wp:simplePos x="0" y="0"/>
            <wp:positionH relativeFrom="column">
              <wp:posOffset>-1905</wp:posOffset>
            </wp:positionH>
            <wp:positionV relativeFrom="paragraph">
              <wp:posOffset>6929450</wp:posOffset>
            </wp:positionV>
            <wp:extent cx="8001000" cy="1899285"/>
            <wp:effectExtent l="0" t="0" r="0" b="5715"/>
            <wp:wrapNone/>
            <wp:docPr id="167" name="Picture 16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1899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4743" w:rsidRPr="00F67D3A" w:rsidSect="002D2E2F">
      <w:headerReference w:type="default" r:id="rId12"/>
      <w:footerReference w:type="default" r:id="rId13"/>
      <w:pgSz w:w="11906" w:h="16838"/>
      <w:pgMar w:top="0" w:right="26" w:bottom="0" w:left="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C92B5" w14:textId="77777777" w:rsidR="00550D25" w:rsidRDefault="00550D25">
      <w:r>
        <w:separator/>
      </w:r>
    </w:p>
  </w:endnote>
  <w:endnote w:type="continuationSeparator" w:id="0">
    <w:p w14:paraId="35311CC0" w14:textId="77777777" w:rsidR="00550D25" w:rsidRDefault="00550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F31AB" w14:textId="77777777" w:rsidR="00F0441F" w:rsidRPr="00B3059B" w:rsidRDefault="005811CE" w:rsidP="002D2E2F">
    <w:pPr>
      <w:pStyle w:val="Rodap"/>
      <w:tabs>
        <w:tab w:val="clear" w:pos="4677"/>
        <w:tab w:val="center" w:pos="2160"/>
      </w:tabs>
      <w:ind w:left="540" w:right="540"/>
      <w:jc w:val="right"/>
      <w:rPr>
        <w:rFonts w:ascii="Verdana" w:hAnsi="Verdana"/>
        <w:noProof/>
      </w:rPr>
    </w:pPr>
    <w:r>
      <w:rPr>
        <w:rFonts w:ascii="Verdana" w:hAnsi="Verdana"/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0F5DA5" wp14:editId="5C883FEE">
              <wp:simplePos x="0" y="0"/>
              <wp:positionH relativeFrom="column">
                <wp:posOffset>228600</wp:posOffset>
              </wp:positionH>
              <wp:positionV relativeFrom="paragraph">
                <wp:posOffset>-123190</wp:posOffset>
              </wp:positionV>
              <wp:extent cx="7086600" cy="0"/>
              <wp:effectExtent l="9525" t="10160" r="9525" b="889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180F2B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9.7pt" to="8in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0vsAEAAEgDAAAOAAAAZHJzL2Uyb0RvYy54bWysU8Fu2zAMvQ/YPwi6L3YCNOu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Pm5vl0u69QT&#10;dYlV0FwKA3H8anAUedNKZ332ARo4PHHMRKC5pORrj4/WudJL58XUyi83i5tSwOiszsGcxtTvNo7E&#10;AfI0lK+oSpH3aYR7rwvYYEA/nPcRrHvbp8edP5uR9edh42aH+rSli0mpXYXlebTyPLw/l+rfP8D6&#10;FwAAAP//AwBQSwMEFAAGAAgAAAAhAHJvQzfeAAAACwEAAA8AAABkcnMvZG93bnJldi54bWxMj0FP&#10;wkAQhe8m/ofNmHghsG1RIqVbYtTevIAQr0N3aBu6s6W7QPXXuyQmepw3L+99L1sOphVn6l1jWUE8&#10;iUAQl1Y3XCnYfBTjJxDOI2tsLZOCL3KwzG9vMky1vfCKzmtfiRDCLkUFtfddKqUrazLoJrYjDr+9&#10;7Q36cPaV1D1eQrhpZRJFM2mw4dBQY0cvNZWH9ckocMWWjsX3qBxFn9PKUnJ8fX9Dpe7vhucFCE+D&#10;/zPDFT+gQx6YdvbE2olWwXQWpngF43j+AOJqiB+TIO1+JZln8v+G/AcAAP//AwBQSwECLQAUAAYA&#10;CAAAACEAtoM4kv4AAADhAQAAEwAAAAAAAAAAAAAAAAAAAAAAW0NvbnRlbnRfVHlwZXNdLnhtbFBL&#10;AQItABQABgAIAAAAIQA4/SH/1gAAAJQBAAALAAAAAAAAAAAAAAAAAC8BAABfcmVscy8ucmVsc1BL&#10;AQItABQABgAIAAAAIQBIdJ0vsAEAAEgDAAAOAAAAAAAAAAAAAAAAAC4CAABkcnMvZTJvRG9jLnht&#10;bFBLAQItABQABgAIAAAAIQByb0M33gAAAAsBAAAPAAAAAAAAAAAAAAAAAAoEAABkcnMvZG93bnJl&#10;di54bWxQSwUGAAAAAAQABADzAAAAFQUAAAAA&#10;"/>
          </w:pict>
        </mc:Fallback>
      </mc:AlternateContent>
    </w:r>
    <w:r w:rsidR="00664743" w:rsidRPr="00B3059B">
      <w:rPr>
        <w:rFonts w:ascii="Verdana" w:hAnsi="Verdana"/>
        <w:noProof/>
      </w:rPr>
      <w:t xml:space="preserve"> </w:t>
    </w:r>
    <w:r w:rsidR="00664743" w:rsidRPr="00B3059B">
      <w:rPr>
        <w:rFonts w:ascii="Verdana" w:hAnsi="Verdana"/>
        <w:noProof/>
      </w:rPr>
      <w:fldChar w:fldCharType="begin"/>
    </w:r>
    <w:r w:rsidR="00664743" w:rsidRPr="00B3059B">
      <w:rPr>
        <w:rFonts w:ascii="Verdana" w:hAnsi="Verdana"/>
        <w:noProof/>
      </w:rPr>
      <w:instrText xml:space="preserve"> PAGE </w:instrText>
    </w:r>
    <w:r w:rsidR="00664743" w:rsidRPr="00B3059B">
      <w:rPr>
        <w:rFonts w:ascii="Verdana" w:hAnsi="Verdana"/>
        <w:noProof/>
      </w:rPr>
      <w:fldChar w:fldCharType="separate"/>
    </w:r>
    <w:r>
      <w:rPr>
        <w:rFonts w:ascii="Verdana" w:hAnsi="Verdana"/>
        <w:noProof/>
      </w:rPr>
      <w:t>3</w:t>
    </w:r>
    <w:r w:rsidR="00664743" w:rsidRPr="00B3059B">
      <w:rPr>
        <w:rFonts w:ascii="Verdana" w:hAnsi="Verdana"/>
        <w:noProof/>
      </w:rPr>
      <w:fldChar w:fldCharType="end"/>
    </w:r>
    <w:r w:rsidR="00664743" w:rsidRPr="00B3059B">
      <w:rPr>
        <w:rFonts w:ascii="Verdana" w:hAnsi="Verdana"/>
        <w:noProof/>
      </w:rPr>
      <w:t xml:space="preserve"> </w:t>
    </w:r>
  </w:p>
  <w:p w14:paraId="10B16097" w14:textId="08625AAC" w:rsidR="002D2E2F" w:rsidRPr="00B3059B" w:rsidRDefault="002D2E2F" w:rsidP="002D2E2F">
    <w:pPr>
      <w:pStyle w:val="Rodap"/>
      <w:tabs>
        <w:tab w:val="clear" w:pos="4677"/>
        <w:tab w:val="center" w:pos="2160"/>
      </w:tabs>
      <w:ind w:left="540" w:right="540"/>
      <w:rPr>
        <w:rFonts w:ascii="Verdana" w:hAnsi="Verdana"/>
      </w:rPr>
    </w:pPr>
    <w:r w:rsidRPr="00B3059B">
      <w:rPr>
        <w:rFonts w:ascii="Verdana" w:hAnsi="Verdana" w:cs="Arial"/>
        <w:color w:val="000000"/>
      </w:rPr>
      <w:t xml:space="preserve">Document </w:t>
    </w:r>
    <w:r w:rsidR="00271566">
      <w:rPr>
        <w:rFonts w:ascii="Verdana" w:hAnsi="Verdana" w:cs="Arial"/>
        <w:color w:val="000000"/>
      </w:rPr>
      <w:t xml:space="preserve">Lucas </w:t>
    </w:r>
    <w:r w:rsidRPr="00B3059B">
      <w:rPr>
        <w:rFonts w:ascii="Verdana" w:hAnsi="Verdana" w:cs="Arial"/>
        <w:color w:val="000000"/>
      </w:rPr>
      <w:br/>
      <w:t>All Rights Reserved</w:t>
    </w:r>
  </w:p>
  <w:p w14:paraId="47D04081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84EB1" w14:textId="77777777" w:rsidR="00550D25" w:rsidRDefault="00550D25">
      <w:r>
        <w:separator/>
      </w:r>
    </w:p>
  </w:footnote>
  <w:footnote w:type="continuationSeparator" w:id="0">
    <w:p w14:paraId="3A918C9F" w14:textId="77777777" w:rsidR="00550D25" w:rsidRDefault="00550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6AA7E" w14:textId="77777777" w:rsidR="002D2E2F" w:rsidRPr="00B3059B" w:rsidRDefault="002D2E2F" w:rsidP="002D2E2F">
    <w:pPr>
      <w:pStyle w:val="Cabealho"/>
      <w:ind w:left="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C1645E"/>
    <w:multiLevelType w:val="hybridMultilevel"/>
    <w:tmpl w:val="EBFA5B8E"/>
    <w:lvl w:ilvl="0" w:tplc="BD701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904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CC9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F6D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49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6CC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27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6C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3C0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3B2A6"/>
    <w:multiLevelType w:val="hybridMultilevel"/>
    <w:tmpl w:val="15467CA4"/>
    <w:lvl w:ilvl="0" w:tplc="3B92C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0EF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A4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2D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BC0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082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088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61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8D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81406"/>
    <w:multiLevelType w:val="hybridMultilevel"/>
    <w:tmpl w:val="574207B6"/>
    <w:lvl w:ilvl="0" w:tplc="50427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9E1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184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A2F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A8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44A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CC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40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AA5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23704"/>
    <w:multiLevelType w:val="hybridMultilevel"/>
    <w:tmpl w:val="1A78AEB2"/>
    <w:lvl w:ilvl="0" w:tplc="58DC6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427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0C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360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6A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585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C64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2F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540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700745">
    <w:abstractNumId w:val="0"/>
  </w:num>
  <w:num w:numId="2" w16cid:durableId="1984389060">
    <w:abstractNumId w:val="3"/>
  </w:num>
  <w:num w:numId="3" w16cid:durableId="1510873486">
    <w:abstractNumId w:val="4"/>
  </w:num>
  <w:num w:numId="4" w16cid:durableId="1138840468">
    <w:abstractNumId w:val="2"/>
  </w:num>
  <w:num w:numId="5" w16cid:durableId="701975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d24d06,#cd6724,#ddd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1566"/>
    <w:rsid w:val="000700BE"/>
    <w:rsid w:val="0008305E"/>
    <w:rsid w:val="000A0694"/>
    <w:rsid w:val="000A0B9C"/>
    <w:rsid w:val="000A37DE"/>
    <w:rsid w:val="000A5119"/>
    <w:rsid w:val="000D287E"/>
    <w:rsid w:val="000D28C5"/>
    <w:rsid w:val="000D42B4"/>
    <w:rsid w:val="00105DAB"/>
    <w:rsid w:val="001366A7"/>
    <w:rsid w:val="00170756"/>
    <w:rsid w:val="00186BD1"/>
    <w:rsid w:val="00193F11"/>
    <w:rsid w:val="001A17BC"/>
    <w:rsid w:val="001D4728"/>
    <w:rsid w:val="00233CCF"/>
    <w:rsid w:val="00245FB0"/>
    <w:rsid w:val="00251B35"/>
    <w:rsid w:val="00271566"/>
    <w:rsid w:val="00277ADB"/>
    <w:rsid w:val="002A4F43"/>
    <w:rsid w:val="002D2E2F"/>
    <w:rsid w:val="003776DF"/>
    <w:rsid w:val="00395555"/>
    <w:rsid w:val="003B06ED"/>
    <w:rsid w:val="003E46D9"/>
    <w:rsid w:val="003F320B"/>
    <w:rsid w:val="00401598"/>
    <w:rsid w:val="004248D6"/>
    <w:rsid w:val="004413B9"/>
    <w:rsid w:val="004478A2"/>
    <w:rsid w:val="00456B8A"/>
    <w:rsid w:val="00462184"/>
    <w:rsid w:val="0046341C"/>
    <w:rsid w:val="00490C12"/>
    <w:rsid w:val="004A61C2"/>
    <w:rsid w:val="004A73BF"/>
    <w:rsid w:val="004F6FD5"/>
    <w:rsid w:val="00502D2D"/>
    <w:rsid w:val="005428E2"/>
    <w:rsid w:val="00550D25"/>
    <w:rsid w:val="005521D8"/>
    <w:rsid w:val="005659D2"/>
    <w:rsid w:val="005811CE"/>
    <w:rsid w:val="005B2F01"/>
    <w:rsid w:val="005D4644"/>
    <w:rsid w:val="005D5995"/>
    <w:rsid w:val="00613870"/>
    <w:rsid w:val="00620AD1"/>
    <w:rsid w:val="0062270E"/>
    <w:rsid w:val="0065314E"/>
    <w:rsid w:val="00664743"/>
    <w:rsid w:val="0066658E"/>
    <w:rsid w:val="00670CBA"/>
    <w:rsid w:val="006877B6"/>
    <w:rsid w:val="006B053E"/>
    <w:rsid w:val="00763FB5"/>
    <w:rsid w:val="00785EF6"/>
    <w:rsid w:val="00786C53"/>
    <w:rsid w:val="007D088D"/>
    <w:rsid w:val="007D5AC1"/>
    <w:rsid w:val="00815DCC"/>
    <w:rsid w:val="00826808"/>
    <w:rsid w:val="00861F16"/>
    <w:rsid w:val="008A2396"/>
    <w:rsid w:val="008D5AE9"/>
    <w:rsid w:val="00911927"/>
    <w:rsid w:val="00916CC1"/>
    <w:rsid w:val="009213E1"/>
    <w:rsid w:val="00957114"/>
    <w:rsid w:val="009F1533"/>
    <w:rsid w:val="00A32C1E"/>
    <w:rsid w:val="00A37E8F"/>
    <w:rsid w:val="00A80198"/>
    <w:rsid w:val="00B22718"/>
    <w:rsid w:val="00B267F5"/>
    <w:rsid w:val="00B3059B"/>
    <w:rsid w:val="00B30707"/>
    <w:rsid w:val="00B30918"/>
    <w:rsid w:val="00B62F80"/>
    <w:rsid w:val="00BC7C6A"/>
    <w:rsid w:val="00BE34C5"/>
    <w:rsid w:val="00BF3930"/>
    <w:rsid w:val="00C21369"/>
    <w:rsid w:val="00C25A3E"/>
    <w:rsid w:val="00C27CCF"/>
    <w:rsid w:val="00C3734D"/>
    <w:rsid w:val="00C413DE"/>
    <w:rsid w:val="00C751CB"/>
    <w:rsid w:val="00C7592E"/>
    <w:rsid w:val="00C875D7"/>
    <w:rsid w:val="00CB0577"/>
    <w:rsid w:val="00CB074A"/>
    <w:rsid w:val="00CD6687"/>
    <w:rsid w:val="00CE0A9A"/>
    <w:rsid w:val="00D0219C"/>
    <w:rsid w:val="00D278F8"/>
    <w:rsid w:val="00D3445C"/>
    <w:rsid w:val="00D83470"/>
    <w:rsid w:val="00DB4667"/>
    <w:rsid w:val="00E06F59"/>
    <w:rsid w:val="00E50264"/>
    <w:rsid w:val="00E55666"/>
    <w:rsid w:val="00E9456D"/>
    <w:rsid w:val="00EA07D3"/>
    <w:rsid w:val="00EA264C"/>
    <w:rsid w:val="00F0441F"/>
    <w:rsid w:val="00F406CE"/>
    <w:rsid w:val="00F515E5"/>
    <w:rsid w:val="00F67D3A"/>
    <w:rsid w:val="00F85424"/>
    <w:rsid w:val="00F9296A"/>
    <w:rsid w:val="00F93A18"/>
    <w:rsid w:val="00FB40E4"/>
    <w:rsid w:val="00FB435D"/>
    <w:rsid w:val="00FD5515"/>
    <w:rsid w:val="00FE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24d06,#cd6724,#ddd,#efa82c,#cd9b17,#f7e8c7,#ff8001,#fad431"/>
    </o:shapedefaults>
    <o:shapelayout v:ext="edit">
      <o:idmap v:ext="edit" data="2"/>
    </o:shapelayout>
  </w:shapeDefaults>
  <w:decimalSymbol w:val=","/>
  <w:listSeparator w:val=";"/>
  <w14:docId w14:val="10C891C6"/>
  <w15:docId w15:val="{2ED1609B-DFF9-42F6-9683-B972F8DE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Ttulo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3F1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  <w:kern w:val="2"/>
      <w:sz w:val="22"/>
      <w:szCs w:val="22"/>
      <w:lang w:val="pt-BR" w:eastAsia="en-US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Cabealho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Rodap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Fontepargpadro"/>
    <w:rsid w:val="001A17BC"/>
  </w:style>
  <w:style w:type="character" w:customStyle="1" w:styleId="howc">
    <w:name w:val="howc"/>
    <w:basedOn w:val="Fontepargpadro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Fontepargpadro"/>
    <w:rsid w:val="00170756"/>
    <w:rPr>
      <w:color w:val="0000FF"/>
      <w:u w:val="single"/>
    </w:rPr>
  </w:style>
  <w:style w:type="paragraph" w:customStyle="1" w:styleId="MyHeadtitle">
    <w:name w:val="My Head title"/>
    <w:basedOn w:val="Ttulo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Nmerodepgina">
    <w:name w:val="page number"/>
    <w:basedOn w:val="Fontepargpadro"/>
    <w:rsid w:val="00F0441F"/>
  </w:style>
  <w:style w:type="character" w:customStyle="1" w:styleId="Ttulo4Char">
    <w:name w:val="Título 4 Char"/>
    <w:basedOn w:val="Fontepargpadro"/>
    <w:link w:val="Ttulo4"/>
    <w:uiPriority w:val="9"/>
    <w:rsid w:val="00193F11"/>
    <w:rPr>
      <w:rFonts w:asciiTheme="minorHAnsi" w:eastAsiaTheme="majorEastAsia" w:hAnsiTheme="minorHAnsi" w:cstheme="majorBidi"/>
      <w:i/>
      <w:iCs/>
      <w:color w:val="365F91" w:themeColor="accent1" w:themeShade="BF"/>
      <w:kern w:val="2"/>
      <w:sz w:val="22"/>
      <w:szCs w:val="22"/>
      <w:lang w:val="pt-BR"/>
      <w14:ligatures w14:val="standardContextual"/>
    </w:rPr>
  </w:style>
  <w:style w:type="paragraph" w:styleId="PargrafodaLista">
    <w:name w:val="List Paragraph"/>
    <w:basedOn w:val="Normal"/>
    <w:uiPriority w:val="34"/>
    <w:qFormat/>
    <w:rsid w:val="00193F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pt-BR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\Desktop\Lucas%20Rodrigues\template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DF7C7-4BE6-4B11-AAB0-C6D06FF1F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</Template>
  <TotalTime>28</TotalTime>
  <Pages>4</Pages>
  <Words>186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willi</dc:creator>
  <cp:keywords/>
  <dc:description/>
  <cp:lastModifiedBy>willi</cp:lastModifiedBy>
  <cp:revision>2</cp:revision>
  <dcterms:created xsi:type="dcterms:W3CDTF">2024-11-23T20:47:00Z</dcterms:created>
  <dcterms:modified xsi:type="dcterms:W3CDTF">2024-11-23T21:20:00Z</dcterms:modified>
</cp:coreProperties>
</file>